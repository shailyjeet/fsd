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A32071" w:rsidRDefault="00A32071" w:rsidP="00DC245A">
      <w:pPr>
        <w:rPr>
          <w:b/>
        </w:rPr>
      </w:pPr>
    </w:p>
    <w:p w:rsidR="00575EF2" w:rsidRPr="00A32071" w:rsidRDefault="00575EF2" w:rsidP="00A32071">
      <w:pPr>
        <w:jc w:val="center"/>
        <w:rPr>
          <w:b/>
          <w:sz w:val="56"/>
          <w:szCs w:val="56"/>
          <w:u w:val="single"/>
        </w:rPr>
      </w:pPr>
      <w:r w:rsidRPr="00A32071">
        <w:rPr>
          <w:b/>
          <w:sz w:val="56"/>
          <w:szCs w:val="56"/>
          <w:u w:val="single"/>
        </w:rPr>
        <w:t>P</w:t>
      </w:r>
      <w:r w:rsidR="007D47DC">
        <w:rPr>
          <w:b/>
          <w:sz w:val="56"/>
          <w:szCs w:val="56"/>
          <w:u w:val="single"/>
        </w:rPr>
        <w:t>roject:  Cheap o Flights                                            (cheapoflights</w:t>
      </w:r>
      <w:r w:rsidR="00A32071" w:rsidRPr="00A32071">
        <w:rPr>
          <w:b/>
          <w:sz w:val="56"/>
          <w:szCs w:val="56"/>
          <w:u w:val="single"/>
        </w:rPr>
        <w:t>.com)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7274" w:rsidTr="00D17274"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4788" w:type="dxa"/>
          </w:tcPr>
          <w:p w:rsidR="00D17274" w:rsidRDefault="00D17274">
            <w:pPr>
              <w:rPr>
                <w:b/>
              </w:rPr>
            </w:pPr>
            <w:r>
              <w:rPr>
                <w:b/>
              </w:rPr>
              <w:t>JJ</w:t>
            </w:r>
          </w:p>
        </w:tc>
      </w:tr>
      <w:tr w:rsidR="00D17274" w:rsidTr="00D17274">
        <w:tc>
          <w:tcPr>
            <w:tcW w:w="4788" w:type="dxa"/>
          </w:tcPr>
          <w:p w:rsidR="00D17274" w:rsidRDefault="000E64CF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4788" w:type="dxa"/>
          </w:tcPr>
          <w:p w:rsidR="00D17274" w:rsidRDefault="000E64CF">
            <w:pPr>
              <w:rPr>
                <w:b/>
              </w:rPr>
            </w:pPr>
            <w:r>
              <w:rPr>
                <w:b/>
              </w:rPr>
              <w:t>Project Screenshot</w:t>
            </w:r>
          </w:p>
        </w:tc>
      </w:tr>
      <w:tr w:rsidR="000E64CF" w:rsidTr="00D17274">
        <w:tc>
          <w:tcPr>
            <w:tcW w:w="4788" w:type="dxa"/>
          </w:tcPr>
          <w:p w:rsidR="000E64CF" w:rsidRDefault="000E64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88" w:type="dxa"/>
          </w:tcPr>
          <w:p w:rsidR="000E64CF" w:rsidRDefault="007D47DC">
            <w:pPr>
              <w:rPr>
                <w:b/>
              </w:rPr>
            </w:pPr>
            <w:r>
              <w:rPr>
                <w:b/>
              </w:rPr>
              <w:t>Aug 28</w:t>
            </w:r>
            <w:r w:rsidR="000E64CF">
              <w:rPr>
                <w:b/>
              </w:rPr>
              <w:t>, 2021</w:t>
            </w:r>
          </w:p>
        </w:tc>
      </w:tr>
      <w:tr w:rsidR="000E64CF" w:rsidTr="00D17274">
        <w:tc>
          <w:tcPr>
            <w:tcW w:w="4788" w:type="dxa"/>
          </w:tcPr>
          <w:p w:rsidR="000E64CF" w:rsidRDefault="000E64CF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788" w:type="dxa"/>
          </w:tcPr>
          <w:p w:rsidR="000E64CF" w:rsidRDefault="000E64CF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:rsidR="00DC6586" w:rsidRDefault="00DC6586" w:rsidP="00DC6586">
      <w:pPr>
        <w:rPr>
          <w:b/>
        </w:rPr>
      </w:pPr>
    </w:p>
    <w:p w:rsidR="00DC6586" w:rsidRDefault="00DC6586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94109954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DC6586" w:rsidRDefault="00DC6586" w:rsidP="00DC6586">
          <w:pPr>
            <w:pStyle w:val="TOCHeading"/>
          </w:pPr>
          <w:r>
            <w:t>Table of Contents</w:t>
          </w:r>
        </w:p>
        <w:p w:rsidR="00DC6586" w:rsidRDefault="00DC6586" w:rsidP="00DC6586">
          <w:pPr>
            <w:pStyle w:val="TOC1"/>
          </w:pPr>
          <w:r>
            <w:rPr>
              <w:b/>
            </w:rPr>
            <w:t>Git Repository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:rsidR="00DC6586" w:rsidRPr="006A322B" w:rsidRDefault="00DC6586" w:rsidP="00DC6586">
          <w:pPr>
            <w:pStyle w:val="TOC2"/>
            <w:ind w:left="216"/>
          </w:pPr>
          <w:r>
            <w:t xml:space="preserve">Git Repository details. </w:t>
          </w:r>
        </w:p>
        <w:p w:rsidR="00DC6586" w:rsidRDefault="00DC6586" w:rsidP="00DC6586">
          <w:pPr>
            <w:pStyle w:val="TOC1"/>
          </w:pPr>
          <w:r>
            <w:rPr>
              <w:b/>
            </w:rPr>
            <w:t xml:space="preserve">Code Walkthrough </w:t>
          </w:r>
          <w:r>
            <w:ptab w:relativeTo="margin" w:alignment="right" w:leader="dot"/>
          </w:r>
          <w:r w:rsidR="00044104">
            <w:rPr>
              <w:b/>
            </w:rPr>
            <w:t>4</w:t>
          </w:r>
        </w:p>
        <w:p w:rsidR="00D379AC" w:rsidRDefault="00D379AC" w:rsidP="00DC6586">
          <w:pPr>
            <w:pStyle w:val="TOC3"/>
            <w:ind w:left="446"/>
          </w:pPr>
          <w:r>
            <w:t>Java files</w:t>
          </w:r>
          <w:r w:rsidR="00DC6586">
            <w:ptab w:relativeTo="margin" w:alignment="right" w:leader="dot"/>
          </w:r>
          <w:r w:rsidR="00044104">
            <w:t>4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AdminServlet.java…………………………………………………………………………………………………………</w:t>
          </w:r>
          <w:r w:rsidR="00E02F78">
            <w:t>……</w:t>
          </w:r>
          <w:r w:rsidR="00241337">
            <w:t>.</w:t>
          </w:r>
          <w:r w:rsidR="001E7612">
            <w:t xml:space="preserve"> </w:t>
          </w:r>
          <w:r w:rsidR="00E02F78">
            <w:t xml:space="preserve">4       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Checkout.java………………………………………………………………………………………………………………</w:t>
          </w:r>
          <w:r w:rsidR="00E02F78">
            <w:t>……</w:t>
          </w:r>
          <w:r w:rsidR="00241337">
            <w:t>….</w:t>
          </w:r>
          <w:r w:rsidR="00E02F78">
            <w:t>5</w:t>
          </w:r>
          <w:r w:rsidR="001E7612">
            <w:t xml:space="preserve"> 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ControllerServlet.java…………………………………………………………………………………………………</w:t>
          </w:r>
          <w:r w:rsidR="00E02F78">
            <w:t>………</w:t>
          </w:r>
          <w:r w:rsidR="00241337">
            <w:t>.</w:t>
          </w:r>
          <w:r w:rsidR="001E7612">
            <w:t xml:space="preserve">.7 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Customerdetail.java………………………………………………………………………………………………………</w:t>
          </w:r>
          <w:r w:rsidR="00E02F78">
            <w:t>……</w:t>
          </w:r>
          <w:r w:rsidR="001E7612">
            <w:t xml:space="preserve">. 9 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DbUtil.java……………………………………………………………………………………………………………………</w:t>
          </w:r>
          <w:r w:rsidR="001E7612">
            <w:t>……</w:t>
          </w:r>
          <w:r w:rsidR="00241337">
            <w:t xml:space="preserve"> 10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Flight.java……………………………………………………………………………………………………………………</w:t>
          </w:r>
          <w:r w:rsidR="00241337">
            <w:t xml:space="preserve">……..15   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StartServlet.java……………………………………………………………………………………………………………</w:t>
          </w:r>
          <w:r w:rsidR="00241337">
            <w:t>……16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Ticketbooking.java…………………………………………………………………………………………………………</w:t>
          </w:r>
          <w:r w:rsidR="00241337">
            <w:t>…..17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UserControllerServlet.java……………………………………………………………………………………………</w:t>
          </w:r>
          <w:r w:rsidR="00241337">
            <w:t>…… 20</w:t>
          </w:r>
        </w:p>
        <w:p w:rsid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Users.java……………………………………………………………………………………………………………………</w:t>
          </w:r>
          <w:r w:rsidR="00241337">
            <w:t>……..23</w:t>
          </w:r>
        </w:p>
        <w:p w:rsidR="00DC6586" w:rsidRPr="00D379AC" w:rsidRDefault="00D379AC" w:rsidP="00D379AC">
          <w:pPr>
            <w:pStyle w:val="ListParagraph"/>
            <w:numPr>
              <w:ilvl w:val="0"/>
              <w:numId w:val="11"/>
            </w:numPr>
          </w:pPr>
          <w:r>
            <w:t>UsersDbUtil.java……………………………………………………………………………………………………………</w:t>
          </w:r>
          <w:r w:rsidR="00241337">
            <w:t>……24</w:t>
          </w:r>
        </w:p>
      </w:sdtContent>
    </w:sdt>
    <w:p w:rsidR="00DC6586" w:rsidRDefault="00DC6586" w:rsidP="00DC6586">
      <w:r>
        <w:t xml:space="preserve">      </w:t>
      </w:r>
      <w:r w:rsidR="00D379AC">
        <w:t xml:space="preserve">   Web</w:t>
      </w:r>
      <w:r w:rsidR="00745ABF">
        <w:t xml:space="preserve"> JSP</w:t>
      </w:r>
      <w:r w:rsidR="00D379AC">
        <w:t xml:space="preserve"> files</w:t>
      </w:r>
      <w:r w:rsidR="007D47DC">
        <w:t xml:space="preserve"> </w:t>
      </w:r>
      <w:r>
        <w:ptab w:relativeTo="margin" w:alignment="right" w:leader="dot"/>
      </w:r>
      <w:r w:rsidR="00241337">
        <w:t>28</w:t>
      </w:r>
    </w:p>
    <w:p w:rsidR="006A7B2A" w:rsidRDefault="006A7B2A" w:rsidP="006A7B2A">
      <w:pPr>
        <w:pStyle w:val="ListParagraph"/>
        <w:numPr>
          <w:ilvl w:val="0"/>
          <w:numId w:val="12"/>
        </w:numPr>
      </w:pPr>
      <w:r>
        <w:t>add-flight-form.jsp</w:t>
      </w:r>
      <w:r w:rsidR="00745ABF">
        <w:t xml:space="preserve">   ………………………………………………………………………………………………………</w:t>
      </w:r>
      <w:r w:rsidR="00241337">
        <w:t>……28</w:t>
      </w:r>
    </w:p>
    <w:p w:rsidR="006A7B2A" w:rsidRDefault="006A7B2A" w:rsidP="006A7B2A">
      <w:pPr>
        <w:pStyle w:val="ListParagraph"/>
        <w:numPr>
          <w:ilvl w:val="0"/>
          <w:numId w:val="12"/>
        </w:numPr>
      </w:pPr>
      <w:r>
        <w:t>add-user-form.jsp</w:t>
      </w:r>
      <w:r w:rsidR="00745ABF">
        <w:t xml:space="preserve">  ………………………………………………………………………………………………………</w:t>
      </w:r>
      <w:r w:rsidR="00241337">
        <w:t>……..30</w:t>
      </w:r>
    </w:p>
    <w:p w:rsidR="006A7B2A" w:rsidRDefault="006A7B2A" w:rsidP="006A7B2A">
      <w:pPr>
        <w:pStyle w:val="ListParagraph"/>
        <w:numPr>
          <w:ilvl w:val="0"/>
          <w:numId w:val="12"/>
        </w:numPr>
      </w:pPr>
      <w:r>
        <w:t>Admin.jsp</w:t>
      </w:r>
      <w:r w:rsidR="00745ABF">
        <w:t xml:space="preserve"> ………………………………………………………………………………………………………</w:t>
      </w:r>
      <w:r w:rsidR="00241337">
        <w:t>…………………..31</w:t>
      </w:r>
    </w:p>
    <w:p w:rsidR="006A7B2A" w:rsidRDefault="006A7B2A" w:rsidP="006A7B2A">
      <w:pPr>
        <w:pStyle w:val="ListParagraph"/>
        <w:numPr>
          <w:ilvl w:val="0"/>
          <w:numId w:val="12"/>
        </w:numPr>
      </w:pPr>
      <w:r>
        <w:t>AdminPage.jsp</w:t>
      </w:r>
      <w:r w:rsidR="00745ABF">
        <w:t xml:space="preserve"> ………………………………………………………………………………………………………</w:t>
      </w:r>
      <w:r w:rsidR="00241337">
        <w:t>…………..32</w:t>
      </w:r>
    </w:p>
    <w:p w:rsidR="006A7B2A" w:rsidRDefault="006A7B2A" w:rsidP="006A7B2A">
      <w:pPr>
        <w:pStyle w:val="ListParagraph"/>
        <w:numPr>
          <w:ilvl w:val="0"/>
          <w:numId w:val="12"/>
        </w:numPr>
      </w:pPr>
      <w:r>
        <w:t>Airilnes.jsp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………………..34</w:t>
      </w:r>
    </w:p>
    <w:p w:rsidR="006A7B2A" w:rsidRDefault="006A7B2A" w:rsidP="006A7B2A">
      <w:pPr>
        <w:pStyle w:val="ListParagraph"/>
        <w:numPr>
          <w:ilvl w:val="0"/>
          <w:numId w:val="12"/>
        </w:numPr>
      </w:pPr>
      <w:r>
        <w:t>BookTicket.jsp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…………..36</w:t>
      </w:r>
    </w:p>
    <w:p w:rsidR="006A7B2A" w:rsidRDefault="006A7B2A" w:rsidP="006A7B2A">
      <w:pPr>
        <w:pStyle w:val="ListParagraph"/>
        <w:numPr>
          <w:ilvl w:val="0"/>
          <w:numId w:val="12"/>
        </w:numPr>
      </w:pPr>
      <w:r>
        <w:t>Checkout.jsp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……………..38</w:t>
      </w:r>
    </w:p>
    <w:p w:rsidR="006A7B2A" w:rsidRDefault="00D6135E" w:rsidP="006A7B2A">
      <w:pPr>
        <w:pStyle w:val="ListParagraph"/>
        <w:numPr>
          <w:ilvl w:val="0"/>
          <w:numId w:val="12"/>
        </w:numPr>
      </w:pPr>
      <w:r>
        <w:t>CustomerDetail.jsp</w:t>
      </w:r>
      <w:r w:rsidR="00745ABF">
        <w:t xml:space="preserve">  ………………………………………………………………………………………………………</w:t>
      </w:r>
      <w:r w:rsidR="00241337">
        <w:t>……39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HomePage.jsp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…………..41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List-flights.jsp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……………42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List-users.jsp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…………….44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Places.jsp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………………….45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ReceiptPage.jsp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………..47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ResultFlights.jsp</w:t>
      </w:r>
      <w:r w:rsidR="00745ABF">
        <w:t xml:space="preserve">  ………………………………………………………………………………………………………</w:t>
      </w:r>
      <w:r w:rsidR="00241337">
        <w:t>……….49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Update-flight-form.jsp</w:t>
      </w:r>
      <w:r w:rsidR="00745ABF">
        <w:t xml:space="preserve">  ……………………</w:t>
      </w:r>
      <w:r w:rsidR="00241337">
        <w:t>………………………………………………………………………………..52</w:t>
      </w:r>
    </w:p>
    <w:p w:rsidR="00D6135E" w:rsidRDefault="00D6135E" w:rsidP="006A7B2A">
      <w:pPr>
        <w:pStyle w:val="ListParagraph"/>
        <w:numPr>
          <w:ilvl w:val="0"/>
          <w:numId w:val="12"/>
        </w:numPr>
      </w:pPr>
      <w:r>
        <w:t>Update-user-form.jsp</w:t>
      </w:r>
      <w:r w:rsidR="00745ABF">
        <w:t xml:space="preserve">  ……………………</w:t>
      </w:r>
      <w:r w:rsidR="00241337">
        <w:t>………………………………………………………………………………….54</w:t>
      </w:r>
    </w:p>
    <w:p w:rsidR="00A32071" w:rsidRDefault="007D47DC">
      <w:pPr>
        <w:rPr>
          <w:b/>
        </w:rPr>
      </w:pPr>
      <w:r>
        <w:rPr>
          <w:b/>
        </w:rPr>
        <w:t>Screenshots of Eclipse</w:t>
      </w:r>
      <w:r w:rsidR="000828F8">
        <w:rPr>
          <w:b/>
        </w:rPr>
        <w:t xml:space="preserve"> </w:t>
      </w:r>
      <w:r w:rsidR="00241337">
        <w:rPr>
          <w:b/>
        </w:rPr>
        <w:t>………………………………………………………………………………………………………………………55</w:t>
      </w:r>
      <w:r w:rsidR="00A32071">
        <w:rPr>
          <w:b/>
        </w:rPr>
        <w:br w:type="page"/>
      </w:r>
    </w:p>
    <w:p w:rsidR="00DC6586" w:rsidRDefault="00DC6586">
      <w:pPr>
        <w:rPr>
          <w:b/>
        </w:rPr>
      </w:pPr>
    </w:p>
    <w:p w:rsidR="00DC6586" w:rsidRPr="00DC6586" w:rsidRDefault="00DC6586" w:rsidP="00DC6586">
      <w:pPr>
        <w:pStyle w:val="ListParagraph"/>
        <w:numPr>
          <w:ilvl w:val="0"/>
          <w:numId w:val="10"/>
        </w:numPr>
        <w:rPr>
          <w:b/>
          <w:u w:val="single"/>
        </w:rPr>
      </w:pPr>
      <w:r w:rsidRPr="00DC6586">
        <w:rPr>
          <w:b/>
          <w:u w:val="single"/>
        </w:rPr>
        <w:t>Git Repository details.</w:t>
      </w:r>
    </w:p>
    <w:p w:rsidR="00DC6586" w:rsidRPr="006B7170" w:rsidRDefault="007D47DC" w:rsidP="00DC6586">
      <w:pPr>
        <w:pStyle w:val="ListParagraph"/>
        <w:rPr>
          <w:b/>
          <w:u w:val="single"/>
        </w:rPr>
      </w:pPr>
      <w:hyperlink r:id="rId6" w:history="1">
        <w:r w:rsidRPr="00F23955">
          <w:rPr>
            <w:rStyle w:val="Hyperlink"/>
            <w:b/>
          </w:rPr>
          <w:t>https://github.com/shailyjeet/fsd/tree/main/Cheap_o_flights</w:t>
        </w:r>
      </w:hyperlink>
      <w:r>
        <w:rPr>
          <w:b/>
          <w:u w:val="single"/>
        </w:rPr>
        <w:t xml:space="preserve"> </w:t>
      </w:r>
      <w:r w:rsidR="00DC6586" w:rsidRPr="006B7170">
        <w:rPr>
          <w:b/>
          <w:u w:val="single"/>
        </w:rPr>
        <w:br w:type="page"/>
      </w:r>
    </w:p>
    <w:p w:rsidR="00DC6586" w:rsidRPr="00DC6586" w:rsidRDefault="00DC6586" w:rsidP="00DC6586">
      <w:pPr>
        <w:pStyle w:val="ListParagraph"/>
        <w:numPr>
          <w:ilvl w:val="0"/>
          <w:numId w:val="8"/>
        </w:numPr>
        <w:rPr>
          <w:b/>
          <w:u w:val="single"/>
        </w:rPr>
      </w:pPr>
      <w:r w:rsidRPr="00DC6586">
        <w:rPr>
          <w:b/>
          <w:u w:val="single"/>
        </w:rPr>
        <w:lastRenderedPageBreak/>
        <w:t xml:space="preserve">Code Walkthrough </w:t>
      </w:r>
    </w:p>
    <w:p w:rsidR="00DC6586" w:rsidRDefault="007D47DC" w:rsidP="00DC6586">
      <w:pPr>
        <w:pStyle w:val="ListParagraph"/>
        <w:numPr>
          <w:ilvl w:val="1"/>
          <w:numId w:val="8"/>
        </w:numPr>
      </w:pPr>
      <w:r>
        <w:t>AdminServlet</w:t>
      </w:r>
      <w:r w:rsidR="00DC6586">
        <w:t>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C6586" w:rsidTr="00E02F78">
        <w:tc>
          <w:tcPr>
            <w:tcW w:w="9576" w:type="dxa"/>
          </w:tcPr>
          <w:p w:rsidR="00D379AC" w:rsidRDefault="00D379AC" w:rsidP="00D379AC">
            <w:r>
              <w:t>package com.code.web.jdbc;</w:t>
            </w:r>
          </w:p>
          <w:p w:rsidR="00D379AC" w:rsidRDefault="00D379AC" w:rsidP="00D379AC"/>
          <w:p w:rsidR="00D379AC" w:rsidRDefault="00D379AC" w:rsidP="00D379AC">
            <w:r>
              <w:t>import java.io.IOException;</w:t>
            </w:r>
          </w:p>
          <w:p w:rsidR="00D379AC" w:rsidRDefault="00D379AC" w:rsidP="00D379AC"/>
          <w:p w:rsidR="00D379AC" w:rsidRDefault="00D379AC" w:rsidP="00D379AC">
            <w:proofErr w:type="gramStart"/>
            <w:r>
              <w:t>import</w:t>
            </w:r>
            <w:proofErr w:type="gramEnd"/>
            <w:r>
              <w:t xml:space="preserve"> java.sql.*;</w:t>
            </w:r>
          </w:p>
          <w:p w:rsidR="00D379AC" w:rsidRDefault="00D379AC" w:rsidP="00D379AC">
            <w:r>
              <w:t>import javax.servlet.ServletException;</w:t>
            </w:r>
          </w:p>
          <w:p w:rsidR="00D379AC" w:rsidRDefault="00D379AC" w:rsidP="00D379AC">
            <w:r>
              <w:t>import javax.servlet.annotation.WebServlet;</w:t>
            </w:r>
          </w:p>
          <w:p w:rsidR="00D379AC" w:rsidRDefault="00D379AC" w:rsidP="00D379AC">
            <w:r>
              <w:t>import javax.servlet.http.HttpServlet;</w:t>
            </w:r>
          </w:p>
          <w:p w:rsidR="00D379AC" w:rsidRDefault="00D379AC" w:rsidP="00D379AC">
            <w:r>
              <w:t>import javax.servlet.http.HttpServletRequest;</w:t>
            </w:r>
          </w:p>
          <w:p w:rsidR="00D379AC" w:rsidRDefault="00D379AC" w:rsidP="00D379AC">
            <w:r>
              <w:t>import javax.servlet.http.HttpServletResponse;</w:t>
            </w:r>
          </w:p>
          <w:p w:rsidR="00D379AC" w:rsidRDefault="00D379AC" w:rsidP="00D379AC">
            <w:r>
              <w:t>import javax.servlet.http.HttpSession;</w:t>
            </w:r>
          </w:p>
          <w:p w:rsidR="00D379AC" w:rsidRDefault="00D379AC" w:rsidP="00D379AC"/>
          <w:p w:rsidR="00D379AC" w:rsidRDefault="00D379AC" w:rsidP="00D379AC">
            <w:r>
              <w:t>@WebServlet("/AdminServlet")</w:t>
            </w:r>
          </w:p>
          <w:p w:rsidR="00D379AC" w:rsidRDefault="00D379AC" w:rsidP="00D379AC">
            <w:r>
              <w:t>public class AdminServlet extends HttpServlet {</w:t>
            </w:r>
          </w:p>
          <w:p w:rsidR="00D379AC" w:rsidRDefault="00D379AC" w:rsidP="00D379AC"/>
          <w:p w:rsidR="00D379AC" w:rsidRDefault="00D379AC" w:rsidP="00D379AC">
            <w:r>
              <w:tab/>
              <w:t>/**</w:t>
            </w:r>
          </w:p>
          <w:p w:rsidR="00D379AC" w:rsidRDefault="00D379AC" w:rsidP="00D379AC">
            <w:r>
              <w:tab/>
              <w:t xml:space="preserve"> * </w:t>
            </w:r>
          </w:p>
          <w:p w:rsidR="00D379AC" w:rsidRDefault="00D379AC" w:rsidP="00D379AC">
            <w:r>
              <w:tab/>
              <w:t xml:space="preserve"> */</w:t>
            </w:r>
          </w:p>
          <w:p w:rsidR="00D379AC" w:rsidRDefault="00D379AC" w:rsidP="00D379AC">
            <w:r>
              <w:tab/>
              <w:t>private static final long serialVersionUID = 1L;</w:t>
            </w:r>
          </w:p>
          <w:p w:rsidR="00D379AC" w:rsidRDefault="00D379AC" w:rsidP="00D379AC"/>
          <w:p w:rsidR="00D379AC" w:rsidRDefault="00D379AC" w:rsidP="00D379AC">
            <w:r>
              <w:tab/>
              <w:t>protected void doGet(HttpServletRequest request, HttpServletResponse response)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D379AC" w:rsidRDefault="00D379AC" w:rsidP="00D379AC">
            <w:r>
              <w:tab/>
            </w:r>
            <w:r>
              <w:tab/>
              <w:t>doPost(request, response);</w:t>
            </w:r>
          </w:p>
          <w:p w:rsidR="00D379AC" w:rsidRDefault="00D379AC" w:rsidP="00D379AC">
            <w:r>
              <w:tab/>
              <w:t>}</w:t>
            </w:r>
          </w:p>
          <w:p w:rsidR="00D379AC" w:rsidRDefault="00D379AC" w:rsidP="00D379AC"/>
          <w:p w:rsidR="00D379AC" w:rsidRDefault="00D379AC" w:rsidP="00D379AC">
            <w:r>
              <w:tab/>
              <w:t>public void doPost(HttpServletRequest req, HttpServletResponse res) throws IOException {</w:t>
            </w:r>
          </w:p>
          <w:p w:rsidR="00D379AC" w:rsidRDefault="00D379AC" w:rsidP="00D379AC">
            <w:r>
              <w:tab/>
            </w:r>
            <w:r>
              <w:tab/>
              <w:t>try {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String userid = req.getParameter("userid");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String password = req.getParameter("password");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HttpSession session = req.getSession();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session.setAttribute("userid", userid);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Class.forName("com.mysql.cj.jdbc.Driver");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Connection con = DriverManager.getConnection("jdbc:mysql://localhost:3306/cheap_o_fly", "cheap_o_user",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"cheap_o_pass");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Statement st = con.createStatement();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ResultSet rs = st.executeQuery(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"select * from admin where Username='" + userid + "' and Password='" + password + "'");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if (rs.next()) {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</w:r>
            <w:r>
              <w:tab/>
              <w:t>res.sendRedirect("Admin.jsp");</w:t>
            </w:r>
          </w:p>
          <w:p w:rsidR="00D379AC" w:rsidRDefault="00D379AC" w:rsidP="00D379AC"/>
          <w:p w:rsidR="00D379AC" w:rsidRDefault="00D379AC" w:rsidP="00D379AC">
            <w:r>
              <w:tab/>
            </w:r>
            <w:r>
              <w:tab/>
            </w:r>
            <w:r>
              <w:tab/>
              <w:t>} else {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</w:r>
            <w:r>
              <w:tab/>
              <w:t>res.sendRedirect("AdminPage.jsp");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}</w:t>
            </w:r>
          </w:p>
          <w:p w:rsidR="00D379AC" w:rsidRDefault="00D379AC" w:rsidP="00D379AC"/>
          <w:p w:rsidR="00D379AC" w:rsidRDefault="00D379AC" w:rsidP="00D379AC">
            <w:r>
              <w:tab/>
            </w:r>
            <w:r>
              <w:tab/>
              <w:t>} catch (ClassNotFoundException | SQLException e) {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e.printStackTrace();</w:t>
            </w:r>
          </w:p>
          <w:p w:rsidR="00D379AC" w:rsidRDefault="00D379AC" w:rsidP="00D379AC">
            <w:r>
              <w:tab/>
            </w:r>
            <w:r>
              <w:tab/>
              <w:t>}</w:t>
            </w:r>
          </w:p>
          <w:p w:rsidR="00D379AC" w:rsidRDefault="00D379AC" w:rsidP="00D379AC"/>
          <w:p w:rsidR="00D379AC" w:rsidRDefault="00D379AC" w:rsidP="00D379AC">
            <w:r>
              <w:tab/>
              <w:t>}</w:t>
            </w:r>
          </w:p>
          <w:p w:rsidR="00D379AC" w:rsidRDefault="00D379AC" w:rsidP="00D379AC"/>
          <w:p w:rsidR="00DC6586" w:rsidRDefault="00D379AC" w:rsidP="00D379AC">
            <w:r>
              <w:t>}</w:t>
            </w:r>
          </w:p>
        </w:tc>
      </w:tr>
    </w:tbl>
    <w:p w:rsidR="00DC6586" w:rsidRPr="000B74C0" w:rsidRDefault="007D47DC" w:rsidP="00DC6586">
      <w:pPr>
        <w:pStyle w:val="ListParagraph"/>
        <w:numPr>
          <w:ilvl w:val="1"/>
          <w:numId w:val="8"/>
        </w:numPr>
      </w:pPr>
      <w:r>
        <w:rPr>
          <w:b/>
        </w:rPr>
        <w:lastRenderedPageBreak/>
        <w:t>Checkout</w:t>
      </w:r>
      <w:r w:rsidR="00DC6586" w:rsidRPr="000B74C0">
        <w:rPr>
          <w:b/>
        </w:rPr>
        <w:t>.java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C6586" w:rsidTr="00E02F78">
        <w:tc>
          <w:tcPr>
            <w:tcW w:w="9576" w:type="dxa"/>
          </w:tcPr>
          <w:p w:rsidR="00D379AC" w:rsidRDefault="00D379AC" w:rsidP="00D379AC">
            <w:r>
              <w:t>package com.code.web.jdbc;</w:t>
            </w:r>
          </w:p>
          <w:p w:rsidR="00D379AC" w:rsidRDefault="00D379AC" w:rsidP="00D379AC"/>
          <w:p w:rsidR="00D379AC" w:rsidRDefault="00D379AC" w:rsidP="00D379AC">
            <w:r>
              <w:t>import java.io.IOException;</w:t>
            </w:r>
          </w:p>
          <w:p w:rsidR="00D379AC" w:rsidRDefault="00D379AC" w:rsidP="00D379AC"/>
          <w:p w:rsidR="00D379AC" w:rsidRDefault="00D379AC" w:rsidP="00D379AC">
            <w:r>
              <w:t>import javax.servlet.ServletException;</w:t>
            </w:r>
          </w:p>
          <w:p w:rsidR="00D379AC" w:rsidRDefault="00D379AC" w:rsidP="00D379AC">
            <w:r>
              <w:t>import javax.servlet.annotation.WebServlet;</w:t>
            </w:r>
          </w:p>
          <w:p w:rsidR="00D379AC" w:rsidRDefault="00D379AC" w:rsidP="00D379AC">
            <w:r>
              <w:t>import javax.servlet.http.HttpServlet;</w:t>
            </w:r>
          </w:p>
          <w:p w:rsidR="00D379AC" w:rsidRDefault="00D379AC" w:rsidP="00D379AC">
            <w:r>
              <w:t>import javax.servlet.http.HttpServletRequest;</w:t>
            </w:r>
          </w:p>
          <w:p w:rsidR="00D379AC" w:rsidRDefault="00D379AC" w:rsidP="00D379AC">
            <w:r>
              <w:t>import javax.servlet.http.HttpServletResponse;</w:t>
            </w:r>
          </w:p>
          <w:p w:rsidR="00D379AC" w:rsidRDefault="00D379AC" w:rsidP="00D379AC">
            <w:r>
              <w:t>import javax.servlet.http.HttpSession;</w:t>
            </w:r>
          </w:p>
          <w:p w:rsidR="00D379AC" w:rsidRDefault="00D379AC" w:rsidP="00D379AC"/>
          <w:p w:rsidR="00D379AC" w:rsidRDefault="00D379AC" w:rsidP="00D379AC">
            <w:r>
              <w:t>@WebServlet("/Checkout")</w:t>
            </w:r>
          </w:p>
          <w:p w:rsidR="00D379AC" w:rsidRDefault="00D379AC" w:rsidP="00D379AC">
            <w:r>
              <w:t>public class Checkout extends HttpServlet {</w:t>
            </w:r>
          </w:p>
          <w:p w:rsidR="00D379AC" w:rsidRDefault="00D379AC" w:rsidP="00D379AC"/>
          <w:p w:rsidR="00D379AC" w:rsidRDefault="00D379AC" w:rsidP="00D379AC">
            <w:r>
              <w:tab/>
              <w:t>/**</w:t>
            </w:r>
          </w:p>
          <w:p w:rsidR="00D379AC" w:rsidRDefault="00D379AC" w:rsidP="00D379AC">
            <w:r>
              <w:tab/>
              <w:t xml:space="preserve"> * </w:t>
            </w:r>
          </w:p>
          <w:p w:rsidR="00D379AC" w:rsidRDefault="00D379AC" w:rsidP="00D379AC">
            <w:r>
              <w:tab/>
              <w:t xml:space="preserve"> */</w:t>
            </w:r>
          </w:p>
          <w:p w:rsidR="00D379AC" w:rsidRDefault="00D379AC" w:rsidP="00D379AC">
            <w:r>
              <w:tab/>
              <w:t>private static final long serialVersionUID = 1L;</w:t>
            </w:r>
          </w:p>
          <w:p w:rsidR="00D379AC" w:rsidRDefault="00D379AC" w:rsidP="00D379AC"/>
          <w:p w:rsidR="00D379AC" w:rsidRDefault="00D379AC" w:rsidP="00D379AC">
            <w:r>
              <w:tab/>
              <w:t>protected void doGet(HttpServletRequest request, HttpServletResponse response)</w:t>
            </w:r>
          </w:p>
          <w:p w:rsidR="00D379AC" w:rsidRDefault="00D379AC" w:rsidP="00D379AC">
            <w:r>
              <w:tab/>
            </w:r>
            <w:r>
              <w:tab/>
            </w:r>
            <w:r>
              <w:tab/>
              <w:t>throws ServletException, IOException {</w:t>
            </w:r>
          </w:p>
          <w:p w:rsidR="00D379AC" w:rsidRDefault="00D379AC" w:rsidP="00D379AC">
            <w:r>
              <w:tab/>
            </w:r>
            <w:r>
              <w:tab/>
              <w:t>doPost(request, response);</w:t>
            </w:r>
          </w:p>
          <w:p w:rsidR="00D379AC" w:rsidRDefault="00D379AC" w:rsidP="00D379AC">
            <w:r>
              <w:tab/>
              <w:t>}</w:t>
            </w:r>
          </w:p>
          <w:p w:rsidR="00D379AC" w:rsidRDefault="00D379AC" w:rsidP="00D379AC"/>
          <w:p w:rsidR="00D379AC" w:rsidRDefault="00D379AC" w:rsidP="00D379AC">
            <w:r>
              <w:tab/>
              <w:t>public void doPost(HttpServletRequest req, HttpServletResponse res) throws IOException {</w:t>
            </w:r>
          </w:p>
          <w:p w:rsidR="00D379AC" w:rsidRDefault="00D379AC" w:rsidP="00D379AC">
            <w:r>
              <w:tab/>
            </w:r>
            <w:r>
              <w:tab/>
              <w:t>String cardname = req.getParameter("cardname");</w:t>
            </w:r>
          </w:p>
          <w:p w:rsidR="00D379AC" w:rsidRDefault="00D379AC" w:rsidP="00D379AC">
            <w:r>
              <w:tab/>
            </w:r>
            <w:r>
              <w:tab/>
              <w:t>String cardno = req.getParameter("cardno");</w:t>
            </w:r>
          </w:p>
          <w:p w:rsidR="00D379AC" w:rsidRDefault="00D379AC" w:rsidP="00D379AC">
            <w:r>
              <w:tab/>
            </w:r>
            <w:r>
              <w:tab/>
              <w:t>String cvv = req.getParameter("cvv");</w:t>
            </w:r>
          </w:p>
          <w:p w:rsidR="00D379AC" w:rsidRDefault="00D379AC" w:rsidP="00D379AC">
            <w:r>
              <w:tab/>
            </w:r>
            <w:r>
              <w:tab/>
              <w:t>String cardholdername = req.getParameter("cardholdername");</w:t>
            </w:r>
          </w:p>
          <w:p w:rsidR="00D379AC" w:rsidRDefault="00D379AC" w:rsidP="00D379AC">
            <w:r>
              <w:tab/>
            </w:r>
            <w:r>
              <w:tab/>
              <w:t>String phone = req.getParameter("phone");</w:t>
            </w:r>
          </w:p>
          <w:p w:rsidR="00D379AC" w:rsidRDefault="00D379AC" w:rsidP="00D379AC">
            <w:r>
              <w:tab/>
            </w:r>
            <w:r>
              <w:tab/>
              <w:t>String email = req.getParameter("email");</w:t>
            </w:r>
          </w:p>
          <w:p w:rsidR="00D379AC" w:rsidRDefault="00D379AC" w:rsidP="00D379AC"/>
          <w:p w:rsidR="00D379AC" w:rsidRDefault="00D379AC" w:rsidP="00D379AC">
            <w:r>
              <w:tab/>
            </w:r>
            <w:r>
              <w:tab/>
              <w:t>HttpSession session = req.getSession();</w:t>
            </w:r>
          </w:p>
          <w:p w:rsidR="00D379AC" w:rsidRDefault="00D379AC" w:rsidP="00D379AC"/>
          <w:p w:rsidR="00D379AC" w:rsidRDefault="00D379AC" w:rsidP="00D379AC">
            <w:r>
              <w:tab/>
            </w:r>
            <w:r>
              <w:tab/>
              <w:t>session.setAttribute("cardname", cardname);</w:t>
            </w:r>
          </w:p>
          <w:p w:rsidR="00D379AC" w:rsidRDefault="00D379AC" w:rsidP="00D379AC">
            <w:r>
              <w:tab/>
            </w:r>
            <w:r>
              <w:tab/>
              <w:t>session.setAttribute("cardno", cardno);</w:t>
            </w:r>
          </w:p>
          <w:p w:rsidR="00D379AC" w:rsidRDefault="00D379AC" w:rsidP="00D379AC">
            <w:r>
              <w:tab/>
            </w:r>
            <w:r>
              <w:tab/>
              <w:t>session.setAttribute("cvv", cvv);</w:t>
            </w:r>
          </w:p>
          <w:p w:rsidR="00D379AC" w:rsidRDefault="00D379AC" w:rsidP="00D379AC">
            <w:r>
              <w:lastRenderedPageBreak/>
              <w:tab/>
            </w:r>
            <w:r>
              <w:tab/>
              <w:t>session.setAttribute("cardholdername", cardholdername);</w:t>
            </w:r>
          </w:p>
          <w:p w:rsidR="00D379AC" w:rsidRDefault="00D379AC" w:rsidP="00D379AC"/>
          <w:p w:rsidR="00D379AC" w:rsidRDefault="00D379AC" w:rsidP="00D379AC">
            <w:r>
              <w:tab/>
            </w:r>
            <w:r>
              <w:tab/>
              <w:t>res.sendRedirect("ReceiptPage.jsp");</w:t>
            </w:r>
          </w:p>
          <w:p w:rsidR="00D379AC" w:rsidRDefault="00D379AC" w:rsidP="00D379AC">
            <w:r>
              <w:tab/>
              <w:t>}</w:t>
            </w:r>
          </w:p>
          <w:p w:rsidR="00D379AC" w:rsidRDefault="00D379AC" w:rsidP="00D379AC"/>
          <w:p w:rsidR="00DC6586" w:rsidRDefault="00D379AC" w:rsidP="00D379AC">
            <w:r>
              <w:t>}</w:t>
            </w:r>
          </w:p>
        </w:tc>
      </w:tr>
    </w:tbl>
    <w:p w:rsidR="00DC6586" w:rsidRPr="00F867E9" w:rsidRDefault="007D47DC" w:rsidP="00DC6586">
      <w:pPr>
        <w:pStyle w:val="ListParagraph"/>
        <w:numPr>
          <w:ilvl w:val="1"/>
          <w:numId w:val="8"/>
        </w:numPr>
      </w:pPr>
      <w:r>
        <w:rPr>
          <w:b/>
        </w:rPr>
        <w:lastRenderedPageBreak/>
        <w:t>ControllerServlet</w:t>
      </w:r>
      <w:r w:rsidR="00DC6586" w:rsidRPr="00F867E9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DC6586" w:rsidTr="00E02F78">
        <w:tc>
          <w:tcPr>
            <w:tcW w:w="9828" w:type="dxa"/>
          </w:tcPr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package com.code.web.jdbc;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java.io.IOException;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java.util.List;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javax.annotation.Resource;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javax.servlet.RequestDispatcher;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javax.servlet.ServletException;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javax.servlet.annotation.WebServlet;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javax.servlet.http.HttpServlet;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javax.servlet.http.HttpServletRequest;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javax.servlet.http.HttpServletResponse;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javax.sql.DataSource;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@WebServlet("/ControllerServlet")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public class ControllerServlet extends HttpServlet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static final long serialVersionUID = 1L;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DbUtil DbUtil;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@Resource(name = "jdbc/cheap_o_fly")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DataSource dataSource;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@Override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public void init() throws ServletException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super.init();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create our student db util ... and pass in the conn pool / datasource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try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DbUtil = new DbUtil(dataSource);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} catch (Exception exc)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throw new ServletException(exc);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protected void doGet(HttpServletRequest request, HttpServletResponse response)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throws ServletException, IOException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try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read the "command" parameter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lastRenderedPageBreak/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theCommand = request.getParameter("command");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if the command is missing, then default to listing students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if (theCommand == null)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theCommand = "LIST";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route to the appropriate method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switch (theCommand)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case "LIST":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listFlights(request,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break;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case "ADD":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addFlight(request,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break;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case "LOAD":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loadFlight(request,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break;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case "UPDATE":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updateFlight(request,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break;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case "DELETE":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deleteFlight(request,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break;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default: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listFlights(request,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} catch (Exception exc)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throw new ServletException(exc);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void deleteFlight(HttpServletRequest request, HttpServletResponse response) throws Exception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read flight id from form data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theFlightId = request.getParameter("flightId");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delete flight from database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DbUtil.deleteFlight(theFlightId);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send them back to "list flights" page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listFlights(request,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void updateFlight(HttpServletRequest request, HttpServletResponse response) throws Exception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read flight info from form data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int flight_id = Integer.parseInt(request.getParameter("flightId"));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name = request.getParameter("name");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source = request.getParameter("source");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destination = request.getParameter("destination");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email = request.getParameter("email");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day = request.getParameter("day");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float ticket_price = Float.parseFloat(request.getParameter("ticket_price"));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create a new student object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Flight theFlight = new Flight(flight_id, name, source, destination, email, day, ticket_price);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perform update on database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DbUtil.updateFlight(theFlight);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send them back to the "list students" page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listFlights(request,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void loadFlight(HttpServletRequest request, HttpServletResponse response) throws Exception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read student id from form data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theFlightId = request.getParameter("flightId");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get student from database (db util)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Flight theFlight = DbUtil.getFlight(theFlightId);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place student in the request attribute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request.setAttribute("THE_FLIGHT", theFlight);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send to jsp page: update-student-form.jsp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RequestDispatcher dispatcher = request.getRequestDispatcher("/update-flight-form.jsp");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dispatcher.forward(request,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 xml:space="preserve">private void addFlight(HttpServletRequest request, HttpServletResponse response) throws </w:t>
            </w:r>
            <w:r w:rsidRPr="00666574">
              <w:rPr>
                <w:b/>
              </w:rPr>
              <w:lastRenderedPageBreak/>
              <w:t>Exception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read flight info from form data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name = request.getParameter("name");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source = request.getParameter("source");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destination = request.getParameter("destination");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email = request.getParameter("email");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day = request.getParameter("day");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float ticket_price = Float.parseFloat(request.getParameter("ticket_price"));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create a new flight object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Flight theFlight = new Flight(name, source, destination, email, day, ticket_price);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add the student to the database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DbUtil.addFlight(theFlight);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send back to main page (the student list)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listFlights(request,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void listFlights(HttpServletRequest request, HttpServletResponse response) throws Exception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get flights from db util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List&lt;Flight&gt; flights = DbUtil.getFlights();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add flights to the request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request.setAttribute("FLIGHT_LIST", flights);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// send to JSP page (view)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RequestDispatcher dispatcher = request.getRequestDispatcher("/list-flights.jsp");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dispatcher.forward(request,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DC6586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}</w:t>
            </w:r>
          </w:p>
        </w:tc>
      </w:tr>
    </w:tbl>
    <w:p w:rsidR="00DC6586" w:rsidRPr="00F867E9" w:rsidRDefault="007D47DC" w:rsidP="00DC6586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Customerdetail</w:t>
      </w:r>
      <w:r w:rsidR="00DC6586" w:rsidRPr="00F867E9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DC6586" w:rsidTr="00E02F78">
        <w:trPr>
          <w:trHeight w:val="170"/>
        </w:trPr>
        <w:tc>
          <w:tcPr>
            <w:tcW w:w="9828" w:type="dxa"/>
          </w:tcPr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package com.code.web.jdbc;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java.io.IOException;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javax.servlet.ServletException;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javax.servlet.annotation.WebServlet;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javax.servlet.http.HttpServlet;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javax.servlet.http.HttpServletRequest;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javax.servlet.http.HttpServletResponse;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import javax.servlet.http.HttpSession;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lastRenderedPageBreak/>
              <w:t>@WebServlet("/Customerdetail")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public class Customerdetail extends HttpServlet {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/**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 xml:space="preserve"> * 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 xml:space="preserve"> */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private static final long serialVersionUID = 1L;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protected void doGet(HttpServletRequest request, HttpServletResponse response)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throws ServletException, IOException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doPost(request, response);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public void doPost(HttpServletRequest req, HttpServletResponse res) throws IOException {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passengername = req.getParameter("passenger");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email = req.getParameter("email");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String mobileno = req.getParameter("mobileno");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HttpSession session = req.getSession();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session.setAttribute("passengername", passengername);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session.setAttribute("email", email);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session.setAttribute("mobileno", mobileno);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 xml:space="preserve">// </w:t>
            </w:r>
            <w:proofErr w:type="gramStart"/>
            <w:r w:rsidRPr="00666574">
              <w:rPr>
                <w:b/>
              </w:rPr>
              <w:t>System.out.println(</w:t>
            </w:r>
            <w:proofErr w:type="gramEnd"/>
            <w:r w:rsidRPr="00666574">
              <w:rPr>
                <w:b/>
              </w:rPr>
              <w:t>"Please wait... Proceeding to Checkout");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</w:r>
            <w:r w:rsidRPr="00666574">
              <w:rPr>
                <w:b/>
              </w:rPr>
              <w:tab/>
              <w:t>res.sendRedirect("Checkout.jsp");</w:t>
            </w:r>
          </w:p>
          <w:p w:rsidR="00666574" w:rsidRPr="00666574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ab/>
              <w:t>}</w:t>
            </w:r>
          </w:p>
          <w:p w:rsidR="00666574" w:rsidRPr="00666574" w:rsidRDefault="00666574" w:rsidP="00666574">
            <w:pPr>
              <w:rPr>
                <w:b/>
              </w:rPr>
            </w:pPr>
          </w:p>
          <w:p w:rsidR="00DC6586" w:rsidRDefault="00666574" w:rsidP="00666574">
            <w:pPr>
              <w:rPr>
                <w:b/>
              </w:rPr>
            </w:pPr>
            <w:r w:rsidRPr="00666574">
              <w:rPr>
                <w:b/>
              </w:rPr>
              <w:t>}</w:t>
            </w:r>
          </w:p>
        </w:tc>
      </w:tr>
    </w:tbl>
    <w:p w:rsidR="00DC6586" w:rsidRPr="00B7312A" w:rsidRDefault="007D47DC" w:rsidP="00DC6586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DbUtil</w:t>
      </w:r>
      <w:r w:rsidR="00DC6586" w:rsidRPr="00B7312A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DC6586" w:rsidTr="00E02F78">
        <w:tc>
          <w:tcPr>
            <w:tcW w:w="9828" w:type="dxa"/>
          </w:tcPr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package com.code.web.jdbc;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java.sql.Connection;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java.sql.PreparedStatement;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java.sql.ResultSet;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java.sql.Statement;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java.util.ArrayList;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java.util.List;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javax.sql.DataSource;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public class DbUtil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private DataSource dataSource;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DbUtil(DataSource theDataSource)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dataSource = theDataSource;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List&lt;Flight&gt; getFlights() throws 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List&lt;Flight&gt; flights = new ArrayList&lt;&gt;();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Statement myStmt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ResultSet myRs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get a connection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create sql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sql = "select * from flights order by Flight_id";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 = myConn.createStatement();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execute query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myRs = myStmt.executeQuery(sql);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process result set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while (myRs.next())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retrieve data from result set row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flight_id = myRs.getInt("Flight_id");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name = myRs.getString("Name");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source = myRs.getString("Source");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destination = myRs.getString("Destination");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email = myRs.getString("email");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day = myRs.getString("To_Day");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float ticket_price = myRs.getFloat("Ticket_Price");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create new student object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Flight tempFlight = new Flight(flight_id, name, source, destination, email, day, ticket_price);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add it to the list of students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flights.add(tempFlight);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return flights;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close JDBC objects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close(myConn, myStmt, myRs);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private void close(Connection myConn, Statement myStmt, ResultSet myRs)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if (myRs != null)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myRs.close();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if (myStmt != null)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myStmt.close();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if (myConn != null)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myConn.close(); // doesn't really close it ... just puts back in connection pool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 catch (Exception exc)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exc.printStackTrace();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void addFlight(Flight theFlight) throws 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get db connection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create sql for insert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sql = "insert into flights " + "(Name, Source, Destination,email,To_Day,Ticket_Price) "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+ "values (?</w:t>
            </w:r>
            <w:proofErr w:type="gramStart"/>
            <w:r w:rsidRPr="00666574">
              <w:rPr>
                <w:rFonts w:ascii="Consolas" w:hAnsi="Consolas" w:cs="Consolas"/>
                <w:sz w:val="20"/>
                <w:szCs w:val="20"/>
              </w:rPr>
              <w:t>, ?</w:t>
            </w:r>
            <w:proofErr w:type="gramEnd"/>
            <w:r w:rsidRPr="00666574">
              <w:rPr>
                <w:rFonts w:ascii="Consolas" w:hAnsi="Consolas" w:cs="Consolas"/>
                <w:sz w:val="20"/>
                <w:szCs w:val="20"/>
              </w:rPr>
              <w:t>, ? , ?, ?, ?)";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set the param values for the student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myStmt.setString(1, theFlight.getName());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myStmt.setString(2, theFlight.getSource());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myStmt.setString(3, theFlight.getDestination());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myStmt.setString(4, theFlight.getEmail());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myStmt.setString(5, theFlight.getDay());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myStmt.setFloat(6, theFlight.getTicket_price());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execute sql insert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myStmt.execute();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clean up JDBC objects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close(myConn, myStmt, null);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Flight getFlight(String theFlightId) throws 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Flight theFlight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ResultSet myRs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flightId;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convert student id to int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flightId = Integer.parseInt(theFlightId);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get connection to database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create sql to get selected student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sql = "select * from flights where Flight_id=?</w:t>
            </w:r>
            <w:proofErr w:type="gramStart"/>
            <w:r w:rsidRPr="00666574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create prepared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set params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myStmt.setInt(1, flightId);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execute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myRs = myStmt.executeQuery();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retrieve data from result set row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if (myRs.next())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name = myRs.getString("Name");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source = myRs.getString("Source");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destination = myRs.getString("Destination");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email = myRs.getString("email");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day = myRs.getString("To_Day");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Float ticket_price = myRs.getFloat("Ticket_Price");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use the flightId during construction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theFlight = new Flight(flightId, name, source, destination, email, day, ticket_price);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throw new Exception("Could not find student id: " + flightId);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return theFlight;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clean up JDBC objects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close(myConn, myStmt, myRs);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void updateFlight(Flight theFlight) throws 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get db connection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create SQL update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String sql = "update flights </w:t>
            </w:r>
            <w:proofErr w:type="gramStart"/>
            <w:r w:rsidRPr="00666574">
              <w:rPr>
                <w:rFonts w:ascii="Consolas" w:hAnsi="Consolas" w:cs="Consolas"/>
                <w:sz w:val="20"/>
                <w:szCs w:val="20"/>
              </w:rPr>
              <w:t>" +</w:t>
            </w:r>
            <w:proofErr w:type="gramEnd"/>
            <w:r w:rsidRPr="00666574">
              <w:rPr>
                <w:rFonts w:ascii="Consolas" w:hAnsi="Consolas" w:cs="Consolas"/>
                <w:sz w:val="20"/>
                <w:szCs w:val="20"/>
              </w:rPr>
              <w:t xml:space="preserve"> "set Name=?, Source=?, Destination=?, email=?, To_Day=?, Ticket_Price=? "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+ "where Flight_id=?</w:t>
            </w:r>
            <w:proofErr w:type="gramStart"/>
            <w:r w:rsidRPr="00666574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prepare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set params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myStmt.setString(1, theFlight.getName());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myStmt.setString(2, theFlight.getSource());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myStmt.setString(3, theFlight.getDestination());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myStmt.setString(4, theFlight.getEmail());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myStmt.setString(5, theFlight.getDay());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myStmt.setFloat(6, theFlight.getTicket_price());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myStmt.setInt(7, theFlight.getFlight_id());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execute SQL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myStmt.execute();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clean up JDBC objects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close(myConn, myStmt, null);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void deleteFlight(String theFlightId) throws 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convert student id to int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flightId = Integer.parseInt(theFlightId);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get connection to database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create sql to delete student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sql = "delete from flights where Flight_id=?</w:t>
            </w:r>
            <w:proofErr w:type="gramStart"/>
            <w:r w:rsidRPr="00666574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prepare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set params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myStmt.setInt(1, flightId);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execute sql statement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myStmt.execute();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clean up JDBC code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close(myConn, myStmt, null);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C6586" w:rsidRPr="009E0CCA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7B28D8" w:rsidRDefault="007B28D8" w:rsidP="007B28D8">
      <w:pPr>
        <w:ind w:left="1080"/>
        <w:rPr>
          <w:b/>
        </w:rPr>
      </w:pPr>
    </w:p>
    <w:p w:rsidR="007D47DC" w:rsidRPr="007B28D8" w:rsidRDefault="007D47DC" w:rsidP="007B28D8">
      <w:pPr>
        <w:pStyle w:val="ListParagraph"/>
        <w:numPr>
          <w:ilvl w:val="1"/>
          <w:numId w:val="8"/>
        </w:numPr>
        <w:rPr>
          <w:b/>
        </w:rPr>
      </w:pPr>
      <w:r w:rsidRPr="007B28D8">
        <w:rPr>
          <w:b/>
        </w:rPr>
        <w:lastRenderedPageBreak/>
        <w:t>Flight.java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7D47DC" w:rsidTr="00E02F78">
        <w:tc>
          <w:tcPr>
            <w:tcW w:w="9828" w:type="dxa"/>
          </w:tcPr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com.code.web.jdbc;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Flight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Flight(String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Flight(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getFlight_id()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setFlight_id(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getSource()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setSource(String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getDestination()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setDestination(String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getEmail()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setEmail(String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getDay()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setDay(String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getTicket_price()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setTicket_price(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 [flight_id="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source="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destination="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email="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day="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ticket_price="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D47DC" w:rsidRPr="009E0CCA" w:rsidRDefault="007D47DC" w:rsidP="00E02F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7D47DC" w:rsidRPr="00B7312A" w:rsidRDefault="007D47DC" w:rsidP="007D47DC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StartServlet</w:t>
      </w:r>
      <w:r w:rsidRPr="00B7312A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7D47DC" w:rsidTr="00E02F78">
        <w:tc>
          <w:tcPr>
            <w:tcW w:w="9828" w:type="dxa"/>
          </w:tcPr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package com.code.web.jdbc;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java.io.IOException;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lastRenderedPageBreak/>
              <w:t>import java.sql.Connection;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java.sql.DriverManager;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java.sql.ResultSet;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java.sql.SQLException;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java.sql.Statement;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javax.servlet.ServletException;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javax.servlet.annotation.WebServlet;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javax.servlet.http.HttpServlet;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javax.servlet.http.HttpServletRequest;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javax.servlet.http.HttpServletResponse;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javax.servlet.http.HttpSession;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/**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 xml:space="preserve"> * Servlet implementation class StartServlet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 xml:space="preserve"> */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@WebServlet("/StartServlet")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public class StartServlet extends HttpServlet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private static final long serialVersionUID = 1L;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/**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 @see HttpServlet#HttpServlet()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*/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StartServlet()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super();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/**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 @see HttpServlet#doGet(HttpServletRequest request, HttpServletResponse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      response)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*/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protected void doGet(HttpServletRequest request, HttpServletResponse response)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throws ServletException, IOException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doPost(request, response);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/**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 @see HttpServlet#doPost(HttpServletRequest request, HttpServletResponse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      response)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*/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protected void doPost(HttpServletRequest request, HttpServletResponse response)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throws ServletException, IOException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response.sendRedirect("HomePage.jsp");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7D47DC" w:rsidRPr="009E0CCA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7D47DC" w:rsidRPr="00B7312A" w:rsidRDefault="007D47DC" w:rsidP="007D47DC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Ticketbooking</w:t>
      </w:r>
      <w:r w:rsidRPr="00B7312A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7D47DC" w:rsidTr="00E02F78">
        <w:tc>
          <w:tcPr>
            <w:tcW w:w="9828" w:type="dxa"/>
          </w:tcPr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package com.code.web.jdbc;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java.io.IOException;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javax.servlet.ServletException;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javax.servlet.annotation.WebServlet;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javax.servlet.http.HttpServlet;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lastRenderedPageBreak/>
              <w:t>import javax.servlet.http.HttpServletRequest;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javax.servlet.http.HttpServletResponse;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import javax.servlet.http.HttpSession;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@WebServlet("/Ticketbooking")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public class Ticketbooking extends HttpServlet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/**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 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 xml:space="preserve"> */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private static final long serialVersionUID = 1L;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protected void doGet(HttpServletRequest request, HttpServletResponse response)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throws ServletException, IOException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doPost(request, response);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public void doPost(HttpServletRequest req, HttpServletResponse res) throws IOException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source = req.getParameter("source");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destination = req.getParameter("destination");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seats = req.getParameter("seats");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date = req.getParameter("date");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year = date.substring(0, 4);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month = date.substring(5, 7);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date1 = date.substring(8, 10);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System.out.println(source + " " + destination + " " + seats + " " + date);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System.out.println(year + " " + month + " " + date1);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lasttwoofyear = Integer.parseInt(year.substring(2, 4));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divbyfour = lasttwoofyear / 4;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date2 = Integer.parseInt(date1);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year2 = 6;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month1 = Integer.parseInt(month);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month2 = 0;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total = 0;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int resultday = 0;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String Day = null;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switch (month1)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1: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0;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2: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3;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3: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0;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4: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6;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5: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1;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6: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4;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7: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6;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8: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2;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9: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5;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10: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0;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11: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3;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12: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month2 = 5;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total = lasttwoofyear + divbyfour + date2 + year2 + month1;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resultday = (total + 2) % 7;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// System.out.println(resultday);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switch (resultday)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0: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Day = "SUNDAY";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1: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Day = "MONDAY";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2: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Day = "TUESDAY";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3: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Day = "WEDNESDAY";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4: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Day = "THURSDAY";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5: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Day = "FRIDAY";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case 6: {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Day = "SATURDAY";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HttpSession session = req.getSession();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session.setAttribute("source", source);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session.setAttribute("destination", destination);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session.setAttribute("seats", seats);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session.setAttribute("date", date);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session.setAttribute("day", Day);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System.out.print("The day of the week is " + Day);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res.sendRedirect(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</w: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"ResultFlights.jsp?day=" + Day + " " + source + " " + destination + " " + seats + " " + date + "");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666574" w:rsidRPr="00666574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47DC" w:rsidRPr="009E0CCA" w:rsidRDefault="00666574" w:rsidP="006665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66574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7D47DC" w:rsidRPr="00B7312A" w:rsidRDefault="007D47DC" w:rsidP="007D47DC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UserControllerServlet</w:t>
      </w:r>
      <w:r w:rsidRPr="00B7312A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7D47DC" w:rsidTr="00E02F78">
        <w:tc>
          <w:tcPr>
            <w:tcW w:w="9828" w:type="dxa"/>
          </w:tcPr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package com.code.web.jdbc;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java.io.IOException;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java.util.List;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javax.annotation.Resource;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javax.servlet.RequestDispatcher;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javax.servlet.ServletException;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javax.servlet.annotation.WebServlet;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javax.servlet.http.HttpServlet;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javax.servlet.http.HttpServletRequest;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javax.servlet.http.HttpServletResponse;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javax.sql.DataSource;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@WebServlet("/UserControllerServlet")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public class UserControllerServlet extends HttpServlet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static final long serialVersionUID = 1L;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UsersDbUtil usersDbUtil;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@Resource(name = "jdbc/cheap_o_fly")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DataSource dataSource;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@Override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public void init() throws ServletException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super.init();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our user db util ... and pass in the conn pool / datasource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usersDbUtil = new UsersDbUtil(dataSource);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catch (Exception exc)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throw new ServletException(exc);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protected void doGet(HttpServletRequest request, HttpServletResponse response)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throws ServletException, IOException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read the "command" parameter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theCommand = request.getParameter("command");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if the command is missing, then default to listing students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if (theCommand == null)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theCommand = "LIST";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route to the appropriate method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switch (theCommand)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case "LIST":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listUsers(request,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case "ADD":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addUser(request,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case "LOAD":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loadUser(request,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case "UPDATE":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updateUser(request,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case "DELETE":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deleteUser(request,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listUsers(request,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catch (Exception exc)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throw new ServletException(exc);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lastRenderedPageBreak/>
              <w:tab/>
              <w:t>private void deleteUser(HttpServletRequest request, HttpServletResponse response)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read flight id from form data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theAdminId = request.getParameter("adminId");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delete flight from database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usersDbUtil.deleteUser(theAdminId);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send them back to "list flights" page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listUsers(request,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void updateUser(HttpServletRequest request, HttpServletResponse response)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read flight info from form data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int adminid = Integer.parseInt(request.getParameter("adminId"));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username = request.getParameter("username");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password = request.getParameter("password");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a new student object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 theUser = new Users(adminid, username, password);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perform update on database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usersDbUtil.updateUser(theUser);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send them back to the "list students" page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listUsers(request,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void loadUser(HttpServletRequest request, HttpServletResponse response)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read student id from form data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theAdmintId = request.getParameter("adminId");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get student from database (db util)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 theUser = usersDbUtil.getUser(theAdmintId);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place student in the request attribute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request.setAttribute("THE_USER", theUser);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send to jsp page: update-student-form.jsp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RequestDispatcher dispatcher = request.getRequestDispatcher("/update-user-form.jsp");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dispatcher.forward(request,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void addUser(HttpServletRequest request, HttpServletResponse response)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read flight info from form data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username = request.getParameter("username");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password = request.getParameter("password");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a new flight object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 theUser = new Users(username, password);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add the student to the database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usersDbUtil.addUser(theUser);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send back to main page (the student list)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listUsers(request,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void listUsers(HttpServletRequest request, HttpServletResponse response)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get users from db util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List&lt;Users&gt; users = usersDbUtil.getUsers();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add flights to the request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request.setAttribute("USER_LIST", users);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send to JSP page (view)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RequestDispatcher dispatcher = request.getRequestDispatcher("/list-users.jsp");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dispatcher.forward(request, response);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D47DC" w:rsidRPr="009E0CCA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7D47DC" w:rsidRPr="00B7312A" w:rsidRDefault="00D379AC" w:rsidP="007D47DC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Users</w:t>
      </w:r>
      <w:r w:rsidR="007D47DC" w:rsidRPr="00B7312A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7D47DC" w:rsidTr="00E02F78">
        <w:tc>
          <w:tcPr>
            <w:tcW w:w="9828" w:type="dxa"/>
          </w:tcPr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com.code.web.jdbc;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getAdmin_id()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setAdmin_id(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getUsername()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"Users [admin_id="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admin_id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username="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password="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D47DC" w:rsidRPr="009E0CCA" w:rsidRDefault="007D47DC" w:rsidP="00E02F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D379AC" w:rsidRPr="00B7312A" w:rsidRDefault="00D379AC" w:rsidP="00D379AC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lastRenderedPageBreak/>
        <w:t>UsersDbUtil</w:t>
      </w:r>
      <w:r w:rsidRPr="00B7312A">
        <w:rPr>
          <w:b/>
        </w:rPr>
        <w:t>.java</w:t>
      </w:r>
    </w:p>
    <w:tbl>
      <w:tblPr>
        <w:tblStyle w:val="TableGrid"/>
        <w:tblW w:w="9828" w:type="dxa"/>
        <w:tblLook w:val="04A0"/>
      </w:tblPr>
      <w:tblGrid>
        <w:gridCol w:w="9828"/>
      </w:tblGrid>
      <w:tr w:rsidR="00D379AC" w:rsidTr="00E02F78">
        <w:tc>
          <w:tcPr>
            <w:tcW w:w="9828" w:type="dxa"/>
          </w:tcPr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package com.code.web.jdbc;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java.sql.Connection;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java.sql.PreparedStatement;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java.sql.ResultSet;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java.sql.Statement;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java.util.ArrayList;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java.util.List;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import javax.sql.DataSource;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public class UsersDbUtil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DataSource dataSource;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public UsersDbUtil(DataSource theDataSource)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dataSource = theDataSource;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public List&lt;Users&gt; getUsers()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List&lt;Users&gt; users = new ArrayList&lt;&gt;();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Statement myStmt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ResultSet myRs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get a connection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sql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sql = "select * from admin order by Admin_id";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 = myConn.createStatement();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execute query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myRs = myStmt.executeQuery(sql);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process result set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while (myRs.next())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retrieve data from result set row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int admin_id = myRs.getInt("Admin_id");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username = myRs.getString("Username");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password = myRs.getString("Password");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new student object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 tempUser = new Users(admin_id, username, password);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add it to the list of students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users.add(tempUser);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return users;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close JDBC objects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close(myConn, myStmt, myRs);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private void close(Connection myConn, Statement myStmt, ResultSet myRs)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if (myRs != null)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myRs.close();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if (myStmt != null)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myStmt.close();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if (myConn != null)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myConn.close(); // doesn't really close it ... just puts back in connection pool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catch (Exception exc)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exc.printStackTrace();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public void addUser(Users theUser)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get db connection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sql for insert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 xml:space="preserve">String sql = "insert into admin </w:t>
            </w:r>
            <w:proofErr w:type="gramStart"/>
            <w:r w:rsidRPr="004E6AB6">
              <w:rPr>
                <w:rFonts w:ascii="Consolas" w:hAnsi="Consolas" w:cs="Consolas"/>
                <w:sz w:val="20"/>
                <w:szCs w:val="20"/>
              </w:rPr>
              <w:t>" +</w:t>
            </w:r>
            <w:proofErr w:type="gramEnd"/>
            <w:r w:rsidRPr="004E6AB6">
              <w:rPr>
                <w:rFonts w:ascii="Consolas" w:hAnsi="Consolas" w:cs="Consolas"/>
                <w:sz w:val="20"/>
                <w:szCs w:val="20"/>
              </w:rPr>
              <w:t xml:space="preserve"> "(Username, Password ) " + "values (?, ?)";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set the param values for the user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myStmt.setString(1, theUser.getUsername());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myStmt.setString(2, theUser.getPassword());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execute sql insert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myStmt.execute();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clean up JDBC objects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close(myConn, myStmt, null);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public Users getUser(String theAdminId)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Users theUser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ResultSet myRs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int adminId;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convert student id to int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adminId = Integer.parseInt(theAdminId);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get connection to database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sql to get selected student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sql = "select * from admin where Admin_id=?</w:t>
            </w:r>
            <w:proofErr w:type="gramStart"/>
            <w:r w:rsidRPr="004E6AB6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prepared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set params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myStmt.setInt(1, adminId);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execute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myRs = myStmt.executeQuery();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retrieve data from result set row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if (myRs.next())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username = myRs.getString("Username");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password = myRs.getString("Password");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use the flightId during construction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theUser = new Users(adminId, username, password);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throw new Exception("Could not find student id: " + adminId);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return theUser;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clean up JDBC objects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close(myConn, myStmt, myRs);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public void updateUser(Users theUser)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get db connection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SQL update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 xml:space="preserve">String sql = "update admin </w:t>
            </w:r>
            <w:proofErr w:type="gramStart"/>
            <w:r w:rsidRPr="004E6AB6">
              <w:rPr>
                <w:rFonts w:ascii="Consolas" w:hAnsi="Consolas" w:cs="Consolas"/>
                <w:sz w:val="20"/>
                <w:szCs w:val="20"/>
              </w:rPr>
              <w:t>" +</w:t>
            </w:r>
            <w:proofErr w:type="gramEnd"/>
            <w:r w:rsidRPr="004E6AB6">
              <w:rPr>
                <w:rFonts w:ascii="Consolas" w:hAnsi="Consolas" w:cs="Consolas"/>
                <w:sz w:val="20"/>
                <w:szCs w:val="20"/>
              </w:rPr>
              <w:t xml:space="preserve"> "set Username=?, Password=? " + "where Admin_id=?</w:t>
            </w:r>
            <w:proofErr w:type="gramStart"/>
            <w:r w:rsidRPr="004E6AB6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prepare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set params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myStmt.setString(1, theUser.getUsername());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myStmt.setString(2, theUser.getPassword());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myStmt.setInt(3, theUser.getAdmin_id());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execute SQL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myStmt.execute();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clean up JDBC objects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close(myConn, myStmt, null);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public void deleteUser(String theAdminId) throws Exception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Connection myConn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PreparedStatement myStmt = null;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try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convert student id to int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int adminId = Integer.parseInt(theAdminId);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get connection to database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myConn = dataSource.getConnection();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create sql to delete student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String sql = "delete from admin where Admin_id=?</w:t>
            </w:r>
            <w:proofErr w:type="gramStart"/>
            <w:r w:rsidRPr="004E6AB6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prepare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 = myConn.prepareStatement(sql);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set params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myStmt.setInt(1, adminId);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execute sql statement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myStmt.execute();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 finally {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// clean up JDBC code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close(myConn, myStmt, null);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</w: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4E6AB6" w:rsidRPr="004E6AB6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379AC" w:rsidRPr="009E0CCA" w:rsidRDefault="004E6AB6" w:rsidP="004E6A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E6AB6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DC6586" w:rsidRDefault="00DC6586" w:rsidP="007D47DC">
      <w:pPr>
        <w:rPr>
          <w:b/>
        </w:rPr>
      </w:pPr>
    </w:p>
    <w:p w:rsidR="00D6135E" w:rsidRPr="00D6135E" w:rsidRDefault="00D6135E" w:rsidP="007D47DC">
      <w:pPr>
        <w:rPr>
          <w:b/>
          <w:u w:val="single"/>
        </w:rPr>
      </w:pPr>
      <w:r w:rsidRPr="00D6135E">
        <w:rPr>
          <w:b/>
          <w:u w:val="single"/>
        </w:rPr>
        <w:t>JSP FILES:</w:t>
      </w:r>
    </w:p>
    <w:p w:rsid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Add-flight-form.jsp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Flight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Flight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"ControllerServlet"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Airline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 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"ticket_price"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Back to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135E" w:rsidRDefault="00D6135E" w:rsidP="00D6135E"/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Add-user-form.jsp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"UserControllerServlet"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Back to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D6135E" w:rsidP="00E02F78"/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Admin.jsp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"java.util.*"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"java.sql.*"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Users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Flight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"Places.jsp"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Places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"Airlines.jsp"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Airlines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"HomePage.jsp"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"table_title"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To_Day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Ticket_Price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Class.forName(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"com.mysql.cj.jdbc.Driver"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Connection con = DriverManager.getConnection(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"jdbc:mysql://localhost:3306/cheap_o_fly"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"cheap_o_pass"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Statement st = con.createStatement();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 rs = st.executeQuery(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* from flights"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(rs.next())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"To_Day"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"Ticket_Price"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System.out.print(e);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AdminPage.jsp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#loginform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200px 400px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#loginbutton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 0px 0px 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#4b778d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'Montserrat', 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"adminbg"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"loginform"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"AdminServlet"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"off"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Airlines.jsp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"java.sql.*"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#header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#table_title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 0px 40px 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#subgroup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#subgroup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 20px 20px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"table_title"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Airlines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Airlines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Class.forName(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"com.mysql.cj.jdbc.Driver"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Connection con = DriverManager.getConnection(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"jdbc:mysql://localhost:3306/cheap_o_fly"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"cheap_o_pass"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Statement st = con.createStatement();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 rs = st.executeQuery(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* from airlines"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(rs.next())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"Air_id"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"Air_Name"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System.out.print(e);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BookTicket.jsp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 Booking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lastRenderedPageBreak/>
              <w:t>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.custom-select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#bookingform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80px 350px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#sfbtn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.bgcolor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#adminbg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label,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.whitebig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#4b778d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'Montserrat', 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Book Ticket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"bgcolor"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"Ticketbooking"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"bookingform"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"form-select"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"inputGroupSelect01"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selected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Choose...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"BOMBAY"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BOMBAY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"HYDRABAD"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HYDRABAD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"CHENNAI"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CHENNAI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"KOLKOTA"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KOLKOTA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"NEW_DELHI"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 DELHI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"NEW_YORK"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 YORK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"LONDON"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LONDON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"ABU_DHABI"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ABU DHABI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"TORANTO"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TORANTO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"SYDNEY"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SYDNEY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"form-select"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"inputGroupSelect01"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selected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Choose...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"BOMBAY"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BOMBAY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"HYDRABAD"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HYDRABAD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"CHENNAI"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CHENNAI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"KOLKOTA"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KOLKOTA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"NEW_DELHI"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 DELHI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"NEW_YORK"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NEW YORK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"LONDON"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LONDON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"ABU_DHABI"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ABU DHABI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"TORANTO"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TORANTO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"SYDNEY"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SYDNEY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 of Persons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"form-select"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"inputGroupSelect01"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"seats"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selected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Choose...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"date"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"form-select"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"sfbtn"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"Search Flight"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Checkout.jsp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lastRenderedPageBreak/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Checkout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#4b778d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'Montserrat', 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#detailbox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80px 350px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label,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.whitebig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#cdbtn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"detailbox"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"bgcolor"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"Checkout"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 Number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"cardno"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"off"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CVV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"cvv"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"off"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 Holder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"cardholdername"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"off"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"cdbtn"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CustomerDetail.jsp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"java.sql.*"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Flight_id = request.getParameter(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Class.forName(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"com.mysql.cj.jdbc.Driver"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Connection con=DriverManager.getConnection(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"jdbc:mysql://localhost:3306/cheap_o_fly"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"cheap_o_pass"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Statement st=con.createStatement();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 rs=st.executeQuery(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* from flights where Flight_id = 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+Flight_id+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flightid = 0;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name,source, destination,day,ticketprice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(rs.next())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name=rs.getString(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source=rs.getString(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destination=rs.getString(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day=rs.getString(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"To_Day"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ticketprice=rs.getString(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"Ticket_Price"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flightid = rs.getInt(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HttpSession Session = request.getSession();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Session.setAttribute(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name);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Session.setAttribute(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"ticketprice"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ticketprice);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Session.setAttribute(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flightid);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(Exception e)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System.out.print(e);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Detail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#detailbox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160px 350px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label,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.whitebig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#cdbtn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#4b778d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'Montserrat', 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detail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"detailbox"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"bgcolor"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"Customerdetail"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Passenger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"passenger"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"off"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 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"off"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Mobile Number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"mobileno"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autocomplete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"off"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"cdbtn"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HomePage.jsp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"frontimage"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"backgroundcontainer"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"brandname"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Cheap_O_Flights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"BookTicket.jsp"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Book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Flights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"AdminPage.jsp"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list-flights.jsp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put new button: Add Flight --&gt;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New Flight"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"window.location.href='add-flight-form.jsp'; return false;"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"add-student-button"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Airline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 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"tempFlight"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${FLIGHT_LIST}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set up a link for each flight --&gt;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"tempLink"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"LOAD"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"flightId"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${tempFlight.flight_id}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 set up a link to delete a student --&gt;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"deleteLink"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"flightId"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${tempFlight.flight_id}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${tempFlight.source}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${tempFlight.destination}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${tempFlight.email}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${tempFlight.day}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${tempFlight.ticket_price}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${tempLink}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${deleteLink}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"if (!(confirm('Are you sure you want to delete this flight?'))) return false"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Delete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135E" w:rsidRDefault="00D6135E" w:rsidP="00E02F78"/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list-users.jsp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lastRenderedPageBreak/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put new button: Add User --&gt;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 New User"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"window.location.href='add-user-form.jsp'; return false;"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"add-student-button"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"tempuser"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${USER_LIST}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set up a link for each User --&gt;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"tempLink"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"LOAD"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${tempuser.admin_id}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 set up a link to delete a student --&gt;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"deleteLink"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lastRenderedPageBreak/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c:param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${tempuser.admin_id}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${tempuser.username}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${tempuser.password}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${tempLink}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${deleteLink}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"if (!(confirm('Are you sure you want to delete this user?'))) return false"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Delete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135E" w:rsidRDefault="00D6135E" w:rsidP="00E02F78"/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Places.jsp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"java.sql.*"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#header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#table_title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 0px 40px 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#subgroup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#subgroup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 20px 20px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 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Dashboard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"Admin.jsp"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Back To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"table_title"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Places Information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Place_Id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Class.forName(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"com.mysql.cj.jdbc.Driver"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Connection con = DriverManager.getConnection(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"jdbc:mysql://localhost:3306/cheap_o_fly"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"cheap_o_pass"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Statement st = con.createStatement();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 rs = st.executeQuery(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* from places"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(rs.next())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"place_id"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System.out.print(e);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ReceiptPage.jsp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"javax.servlet.http.*"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HttpSession Session = request.getSession();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session details from  customerdetail.jsp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name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tp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"ticketprice"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ticketprice = Float.parseFloat(tp);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flightid =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Session details from customerdetail.java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passengername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"passengername"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email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mobileno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"mobileno"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Session details from ticketbooking.java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source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destination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seats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"seats"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seat = Integer.parseInt(seats);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date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day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Session details from checkout.java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cardname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"cardname"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cardno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"cardno"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cvv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"cvv"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String cardholdername = (String) Session.getAttribute(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"cardholdername"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String phone = (String)Session.getAttribute("phone");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String email = (String)Session.getAttribute("email");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sum = seat * ticketprice;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Receipt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Thank You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ticket has been booked successfully!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 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 SUMMARY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</w:t>
            </w:r>
            <w:proofErr w:type="gramEnd"/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</w:t>
            </w:r>
            <w:proofErr w:type="gramEnd"/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| Date: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 of Seats Booked: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seat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Flight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(Flight Id: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flightid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Ticket Price: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ticketprice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PASSENGER SUMMARY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Passenger Name -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passengername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</w:t>
            </w:r>
            <w:proofErr w:type="gramEnd"/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| EMail -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</w:t>
            </w:r>
            <w:proofErr w:type="gramEnd"/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| Phone -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mobileno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Total Amount Paid - RS.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sum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btn-dark"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onclick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"window.print()"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Pr="00D6135E" w:rsidRDefault="00D6135E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Result</w:t>
      </w:r>
      <w:r w:rsidR="009401E1">
        <w:rPr>
          <w:b/>
        </w:rPr>
        <w:t>Flights</w:t>
      </w:r>
      <w:r>
        <w:rPr>
          <w:b/>
        </w:rPr>
        <w:t>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"java.sql.*"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Result Flights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"https://cdn.jsdelivr.net/npm/bootstrap@5.0.0-beta1/dist/css/bootstrap.min.css"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integrity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"sha384-giJF6kkoqNQ00vy+HMDP7azOuL0xtbfIcaT9wjKHr8RbDVddVHyTfAAsrekwKmP1"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crossorigin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"anonymous"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"StyleSheets/IntroPage.css"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.custom-select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#bookingform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160px 350px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#sfbtn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.bgcolor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100vh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linear-gradient(rgba(0, 0, 0, 0.1), rgba(0, 0, 0, 0.6)),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ab/>
              <w:t>url('StyleSheets/images/airlinelist.jpg')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#adminbg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linear-gradient(rgba(0, 0, 0, 0.1), rgba(0, 0, 0, 0.6)),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ab/>
              <w:t>url('StyleSheets/images/airlinelist.jpg')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cover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color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:white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font-size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22px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font-weight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600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.whitebig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32px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#4b778d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font-family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'Montserrat', sans-serif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#tablecont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 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"table_title"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 0px 10px 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"tablecont"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whitebig"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 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Flight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 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a = request.getParameter(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arr[] = a.split(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 Inside ResultFlights.jsp"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System.out.println(arr[0]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arr[1]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arr[2]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arr[3]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arr[4]);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System.out.println("select * from flights where Source='"+arr[1]+"' and Destination='"+arr[2]+"' and Day='"+arr[0]+"'");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Class.forName(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"com.mysql.cj.jdbc.Driver"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Connection con = DriverManager.getConnection(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"jdbc:mysql://localhost:3306/cheap_o_fly"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"cheap_o_pass"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Statement st = con.createStatement();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ResultSet rs = st.executeQuery(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"select * from flights where Source='"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arr[1]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"' and Destination='"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arr[2]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"' and To_Day='"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arr[4]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"'"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ticketprice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(rs.next())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"Source"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"Destination"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arr[4]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rs.getString(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"Ticket_Price"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"CustomerDetail.jsp?msg=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rs.getInt(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"Flight_id"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Book This Flight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e) {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System.out.print(e);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6135E" w:rsidRDefault="00111F43" w:rsidP="00111F43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6135E" w:rsidRPr="00D6135E" w:rsidRDefault="009401E1" w:rsidP="00D6135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update-flight-form</w:t>
      </w:r>
      <w:r w:rsidR="00D6135E">
        <w:rPr>
          <w:b/>
        </w:rPr>
        <w:t>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6135E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Flight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Flight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Flight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"ControllerServlet"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"flightId"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${THE_FLIGHT.flight_id}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Airline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${THE_FLIGHT.name}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Source: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"source"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${THE_FLIGHT.source}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Destination: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"destination"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${THE_FLIGHT.destination}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${THE_FLIGHT.email}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${THE_FLIGHT.day}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Ticket Price: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"ticket_price"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${THE_FLIGHT.ticket_price}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Back to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6135E" w:rsidRDefault="00111F43" w:rsidP="00111F43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9401E1" w:rsidRPr="00D6135E" w:rsidRDefault="009401E1" w:rsidP="009401E1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lastRenderedPageBreak/>
        <w:t>update-user-form.jsp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401E1" w:rsidTr="00E02F78">
        <w:tc>
          <w:tcPr>
            <w:tcW w:w="9576" w:type="dxa"/>
          </w:tcPr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"css/add-student-style.css"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User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"UserControllerServlet"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"adminId"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${THE_USER.admin_id}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Name: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${THE_USER.username}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${THE_USER.password}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"UserControllerServlet"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Back to 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11F43" w:rsidRDefault="00111F43" w:rsidP="00111F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401E1" w:rsidRDefault="009401E1" w:rsidP="00E02F78"/>
        </w:tc>
      </w:tr>
    </w:tbl>
    <w:p w:rsidR="00D6135E" w:rsidRDefault="00D6135E" w:rsidP="007D47DC">
      <w:pPr>
        <w:rPr>
          <w:b/>
        </w:rPr>
      </w:pPr>
    </w:p>
    <w:p w:rsidR="00D6135E" w:rsidRDefault="00D6135E" w:rsidP="007D47DC">
      <w:pPr>
        <w:rPr>
          <w:b/>
        </w:rPr>
      </w:pPr>
    </w:p>
    <w:sectPr w:rsidR="00D6135E" w:rsidSect="00A3207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FB0"/>
    <w:multiLevelType w:val="hybridMultilevel"/>
    <w:tmpl w:val="8AAC84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90813"/>
    <w:multiLevelType w:val="hybridMultilevel"/>
    <w:tmpl w:val="5D0C1A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873E7"/>
    <w:multiLevelType w:val="hybridMultilevel"/>
    <w:tmpl w:val="F2821254"/>
    <w:lvl w:ilvl="0" w:tplc="5FC0B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871372"/>
    <w:multiLevelType w:val="hybridMultilevel"/>
    <w:tmpl w:val="FA62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51B84"/>
    <w:multiLevelType w:val="hybridMultilevel"/>
    <w:tmpl w:val="A7A62B34"/>
    <w:lvl w:ilvl="0" w:tplc="1E7E2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4B5250"/>
    <w:multiLevelType w:val="hybridMultilevel"/>
    <w:tmpl w:val="16807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45FCA"/>
    <w:multiLevelType w:val="hybridMultilevel"/>
    <w:tmpl w:val="944EED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30416"/>
    <w:multiLevelType w:val="hybridMultilevel"/>
    <w:tmpl w:val="7D9C54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8D3FB2"/>
    <w:multiLevelType w:val="hybridMultilevel"/>
    <w:tmpl w:val="6B1A2B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F0DDA"/>
    <w:multiLevelType w:val="hybridMultilevel"/>
    <w:tmpl w:val="821CE8BE"/>
    <w:lvl w:ilvl="0" w:tplc="E1EEF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01D0E"/>
    <w:multiLevelType w:val="hybridMultilevel"/>
    <w:tmpl w:val="AC74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B449E"/>
    <w:multiLevelType w:val="hybridMultilevel"/>
    <w:tmpl w:val="244CECA6"/>
    <w:lvl w:ilvl="0" w:tplc="958828F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D80EA74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F2ACF"/>
    <w:multiLevelType w:val="hybridMultilevel"/>
    <w:tmpl w:val="869E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2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attachedTemplate r:id="rId1"/>
  <w:defaultTabStop w:val="720"/>
  <w:characterSpacingControl w:val="doNotCompress"/>
  <w:compat/>
  <w:rsids>
    <w:rsidRoot w:val="000620B0"/>
    <w:rsid w:val="00026F67"/>
    <w:rsid w:val="00044104"/>
    <w:rsid w:val="000620B0"/>
    <w:rsid w:val="00066C5E"/>
    <w:rsid w:val="000828F8"/>
    <w:rsid w:val="000853A3"/>
    <w:rsid w:val="00094EAB"/>
    <w:rsid w:val="000A001D"/>
    <w:rsid w:val="000B74C0"/>
    <w:rsid w:val="000E64CF"/>
    <w:rsid w:val="00111F43"/>
    <w:rsid w:val="00175AAA"/>
    <w:rsid w:val="001D3B88"/>
    <w:rsid w:val="001E7612"/>
    <w:rsid w:val="002338EF"/>
    <w:rsid w:val="00241337"/>
    <w:rsid w:val="00244856"/>
    <w:rsid w:val="00267BBD"/>
    <w:rsid w:val="0029710C"/>
    <w:rsid w:val="0031141B"/>
    <w:rsid w:val="00373664"/>
    <w:rsid w:val="003D6B3A"/>
    <w:rsid w:val="003D6E1C"/>
    <w:rsid w:val="00416E60"/>
    <w:rsid w:val="00477A75"/>
    <w:rsid w:val="004820CF"/>
    <w:rsid w:val="0048373B"/>
    <w:rsid w:val="004976BB"/>
    <w:rsid w:val="004A5615"/>
    <w:rsid w:val="004C68C4"/>
    <w:rsid w:val="004E6AB6"/>
    <w:rsid w:val="00564C78"/>
    <w:rsid w:val="00575EF2"/>
    <w:rsid w:val="00585F3C"/>
    <w:rsid w:val="005C0B17"/>
    <w:rsid w:val="005D6003"/>
    <w:rsid w:val="006458F7"/>
    <w:rsid w:val="00666574"/>
    <w:rsid w:val="006A7B2A"/>
    <w:rsid w:val="006C26E6"/>
    <w:rsid w:val="006D6B15"/>
    <w:rsid w:val="00716485"/>
    <w:rsid w:val="00745ABF"/>
    <w:rsid w:val="00770A96"/>
    <w:rsid w:val="007B28D8"/>
    <w:rsid w:val="007D47DC"/>
    <w:rsid w:val="00817F85"/>
    <w:rsid w:val="00896A81"/>
    <w:rsid w:val="00902CD0"/>
    <w:rsid w:val="00904D3D"/>
    <w:rsid w:val="009256F2"/>
    <w:rsid w:val="009401E1"/>
    <w:rsid w:val="009A068C"/>
    <w:rsid w:val="009D31E5"/>
    <w:rsid w:val="00A26C2E"/>
    <w:rsid w:val="00A32071"/>
    <w:rsid w:val="00A32E6F"/>
    <w:rsid w:val="00A42E21"/>
    <w:rsid w:val="00B0635D"/>
    <w:rsid w:val="00B226FF"/>
    <w:rsid w:val="00B5428B"/>
    <w:rsid w:val="00B7312A"/>
    <w:rsid w:val="00BB3608"/>
    <w:rsid w:val="00C04ABD"/>
    <w:rsid w:val="00C20D2E"/>
    <w:rsid w:val="00C535EA"/>
    <w:rsid w:val="00D17274"/>
    <w:rsid w:val="00D273D3"/>
    <w:rsid w:val="00D379AC"/>
    <w:rsid w:val="00D6135E"/>
    <w:rsid w:val="00D86E86"/>
    <w:rsid w:val="00DA54DC"/>
    <w:rsid w:val="00DC245A"/>
    <w:rsid w:val="00DC6586"/>
    <w:rsid w:val="00E02F78"/>
    <w:rsid w:val="00E31622"/>
    <w:rsid w:val="00E84E8C"/>
    <w:rsid w:val="00E9072D"/>
    <w:rsid w:val="00E94703"/>
    <w:rsid w:val="00EE6DFE"/>
    <w:rsid w:val="00EF2865"/>
    <w:rsid w:val="00F01331"/>
    <w:rsid w:val="00F867E9"/>
    <w:rsid w:val="00FE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86"/>
  </w:style>
  <w:style w:type="paragraph" w:styleId="Heading1">
    <w:name w:val="heading 1"/>
    <w:basedOn w:val="Normal"/>
    <w:next w:val="Normal"/>
    <w:link w:val="Heading1Char"/>
    <w:uiPriority w:val="9"/>
    <w:qFormat/>
    <w:rsid w:val="005C0B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0B1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7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DC6586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C6586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C6586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C6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ilyjeet/fsd/tree/main/Cheap_o_fligh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l\eclipse-workspace\com.fsd1.Typecast\src\com\fsd1\LockerPvtLtd\Documents\Project_LockerLt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588E-9A9B-4F2E-AC75-B2E83626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Project_LockerLtd</Template>
  <TotalTime>70</TotalTime>
  <Pages>55</Pages>
  <Words>9498</Words>
  <Characters>54141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shailyjeet jahagirdar</dc:creator>
  <cp:lastModifiedBy>shailyjeet jahagirdar</cp:lastModifiedBy>
  <cp:revision>32</cp:revision>
  <dcterms:created xsi:type="dcterms:W3CDTF">2021-08-10T00:34:00Z</dcterms:created>
  <dcterms:modified xsi:type="dcterms:W3CDTF">2021-08-29T04:39:00Z</dcterms:modified>
</cp:coreProperties>
</file>