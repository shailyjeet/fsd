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575EF2" w:rsidRPr="00A32071" w:rsidRDefault="00575EF2" w:rsidP="00A32071">
      <w:pPr>
        <w:jc w:val="center"/>
        <w:rPr>
          <w:b/>
          <w:sz w:val="56"/>
          <w:szCs w:val="56"/>
          <w:u w:val="single"/>
        </w:rPr>
      </w:pPr>
      <w:r w:rsidRPr="00A32071">
        <w:rPr>
          <w:b/>
          <w:sz w:val="56"/>
          <w:szCs w:val="56"/>
          <w:u w:val="single"/>
        </w:rPr>
        <w:t>Project:  Lockers Private Limited (</w:t>
      </w:r>
      <w:r w:rsidR="00A32071" w:rsidRPr="00A32071">
        <w:rPr>
          <w:b/>
          <w:sz w:val="56"/>
          <w:szCs w:val="56"/>
          <w:u w:val="single"/>
        </w:rPr>
        <w:t>LockedMe.com)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7274" w:rsidTr="00D17274"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JJ</w:t>
            </w:r>
          </w:p>
        </w:tc>
      </w:tr>
      <w:tr w:rsidR="00D17274" w:rsidTr="00D17274">
        <w:tc>
          <w:tcPr>
            <w:tcW w:w="4788" w:type="dxa"/>
          </w:tcPr>
          <w:p w:rsidR="00D17274" w:rsidRDefault="000E64C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788" w:type="dxa"/>
          </w:tcPr>
          <w:p w:rsidR="00D17274" w:rsidRDefault="000E64CF">
            <w:pPr>
              <w:rPr>
                <w:b/>
              </w:rPr>
            </w:pPr>
            <w:r>
              <w:rPr>
                <w:b/>
              </w:rPr>
              <w:t>Project Screenshot</w:t>
            </w:r>
          </w:p>
        </w:tc>
      </w:tr>
      <w:tr w:rsidR="000E64CF" w:rsidTr="00D17274"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Aug 9, 2021</w:t>
            </w:r>
          </w:p>
        </w:tc>
      </w:tr>
      <w:tr w:rsidR="000E64CF" w:rsidTr="00D17274"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DC6586" w:rsidRDefault="00DC6586" w:rsidP="00DC6586">
      <w:pPr>
        <w:rPr>
          <w:b/>
        </w:rPr>
      </w:pPr>
    </w:p>
    <w:p w:rsidR="00DC6586" w:rsidRDefault="00DC6586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94109954"/>
        <w:docPartObj>
          <w:docPartGallery w:val="Table of Contents"/>
          <w:docPartUnique/>
        </w:docPartObj>
      </w:sdtPr>
      <w:sdtContent>
        <w:p w:rsidR="00DC6586" w:rsidRDefault="00DC6586" w:rsidP="00DC6586">
          <w:pPr>
            <w:pStyle w:val="TOCHeading"/>
          </w:pPr>
          <w:r>
            <w:t>Table of Contents</w:t>
          </w:r>
        </w:p>
        <w:p w:rsidR="00DC6586" w:rsidRDefault="00DC6586" w:rsidP="00DC6586">
          <w:pPr>
            <w:pStyle w:val="TOC1"/>
          </w:pPr>
          <w:proofErr w:type="spellStart"/>
          <w:r>
            <w:rPr>
              <w:b/>
            </w:rPr>
            <w:t>Git</w:t>
          </w:r>
          <w:proofErr w:type="spellEnd"/>
          <w:r>
            <w:rPr>
              <w:b/>
            </w:rPr>
            <w:t xml:space="preserve"> Repository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DC6586" w:rsidRPr="006A322B" w:rsidRDefault="00DC6586" w:rsidP="00DC6586">
          <w:pPr>
            <w:pStyle w:val="TOC2"/>
            <w:ind w:left="216"/>
          </w:pPr>
          <w:proofErr w:type="spellStart"/>
          <w:r>
            <w:t>Git</w:t>
          </w:r>
          <w:proofErr w:type="spellEnd"/>
          <w:r>
            <w:t xml:space="preserve"> Repository details. </w:t>
          </w:r>
        </w:p>
        <w:p w:rsidR="00DC6586" w:rsidRDefault="00DC6586" w:rsidP="00DC6586">
          <w:pPr>
            <w:pStyle w:val="TOC1"/>
          </w:pPr>
          <w:r>
            <w:rPr>
              <w:b/>
            </w:rPr>
            <w:t xml:space="preserve">Code Walkthrough </w:t>
          </w:r>
          <w:r>
            <w:ptab w:relativeTo="margin" w:alignment="right" w:leader="dot"/>
          </w:r>
          <w:r w:rsidR="00044104">
            <w:rPr>
              <w:b/>
            </w:rPr>
            <w:t>4</w:t>
          </w:r>
        </w:p>
        <w:p w:rsidR="00DC6586" w:rsidRDefault="00DC6586" w:rsidP="00DC6586">
          <w:pPr>
            <w:pStyle w:val="TOC3"/>
            <w:ind w:left="446"/>
          </w:pPr>
          <w:r>
            <w:t>RunApp.java</w:t>
          </w:r>
          <w:r>
            <w:ptab w:relativeTo="margin" w:alignment="right" w:leader="dot"/>
          </w:r>
          <w:r w:rsidR="00044104">
            <w:t>4</w:t>
          </w:r>
        </w:p>
      </w:sdtContent>
    </w:sdt>
    <w:p w:rsidR="00DC6586" w:rsidRDefault="00DC6586" w:rsidP="00DC6586">
      <w:r>
        <w:t xml:space="preserve">         MainMenu.java</w:t>
      </w:r>
      <w:r>
        <w:ptab w:relativeTo="margin" w:alignment="right" w:leader="dot"/>
      </w:r>
      <w:r w:rsidR="00044104">
        <w:t>5</w:t>
      </w:r>
    </w:p>
    <w:p w:rsidR="00DC6586" w:rsidRDefault="00DC6586" w:rsidP="00DC6586">
      <w:r>
        <w:t xml:space="preserve">         MainMenuImpl.java</w:t>
      </w:r>
      <w:r>
        <w:ptab w:relativeTo="margin" w:alignment="right" w:leader="dot"/>
      </w:r>
      <w:r w:rsidR="000828F8">
        <w:t>6</w:t>
      </w:r>
    </w:p>
    <w:p w:rsidR="00DC6586" w:rsidRDefault="00DC6586" w:rsidP="00DC6586">
      <w:r>
        <w:t xml:space="preserve">         Sub</w:t>
      </w:r>
      <w:r w:rsidR="000828F8">
        <w:t>m</w:t>
      </w:r>
      <w:r>
        <w:t>enu.java</w:t>
      </w:r>
      <w:r>
        <w:ptab w:relativeTo="margin" w:alignment="right" w:leader="dot"/>
      </w:r>
      <w:r w:rsidR="000828F8">
        <w:t>7</w:t>
      </w:r>
    </w:p>
    <w:p w:rsidR="00DC6586" w:rsidRDefault="00DC6586" w:rsidP="00DC6586">
      <w:r>
        <w:t xml:space="preserve">         SubMenuImpl.java</w:t>
      </w:r>
      <w:r>
        <w:ptab w:relativeTo="margin" w:alignment="right" w:leader="dot"/>
      </w:r>
      <w:r w:rsidR="000828F8">
        <w:t>9</w:t>
      </w:r>
    </w:p>
    <w:p w:rsidR="000828F8" w:rsidRPr="00E67301" w:rsidRDefault="000828F8" w:rsidP="00DC6586">
      <w:r>
        <w:rPr>
          <w:b/>
        </w:rPr>
        <w:t xml:space="preserve">Screenshots of an Application </w:t>
      </w:r>
      <w:r>
        <w:ptab w:relativeTo="margin" w:alignment="right" w:leader="dot"/>
      </w:r>
      <w:r>
        <w:rPr>
          <w:b/>
        </w:rPr>
        <w:t>11</w:t>
      </w:r>
    </w:p>
    <w:p w:rsidR="00A32071" w:rsidRDefault="00A32071">
      <w:pPr>
        <w:rPr>
          <w:b/>
        </w:rPr>
      </w:pPr>
      <w:r>
        <w:rPr>
          <w:b/>
        </w:rPr>
        <w:br w:type="page"/>
      </w:r>
    </w:p>
    <w:p w:rsidR="00DC6586" w:rsidRDefault="00DC6586">
      <w:pPr>
        <w:rPr>
          <w:b/>
        </w:rPr>
      </w:pPr>
    </w:p>
    <w:p w:rsidR="00DC6586" w:rsidRPr="00DC6586" w:rsidRDefault="00DC6586" w:rsidP="00DC6586">
      <w:pPr>
        <w:pStyle w:val="ListParagraph"/>
        <w:numPr>
          <w:ilvl w:val="0"/>
          <w:numId w:val="10"/>
        </w:numPr>
        <w:rPr>
          <w:b/>
          <w:u w:val="single"/>
        </w:rPr>
      </w:pPr>
      <w:proofErr w:type="spellStart"/>
      <w:r w:rsidRPr="00DC6586">
        <w:rPr>
          <w:b/>
          <w:u w:val="single"/>
        </w:rPr>
        <w:t>Git</w:t>
      </w:r>
      <w:proofErr w:type="spellEnd"/>
      <w:r w:rsidRPr="00DC6586">
        <w:rPr>
          <w:b/>
          <w:u w:val="single"/>
        </w:rPr>
        <w:t xml:space="preserve"> Repository details.</w:t>
      </w:r>
    </w:p>
    <w:p w:rsidR="00DC6586" w:rsidRPr="006B7170" w:rsidRDefault="00DC6586" w:rsidP="00DC6586">
      <w:pPr>
        <w:pStyle w:val="ListParagraph"/>
        <w:rPr>
          <w:b/>
          <w:u w:val="single"/>
        </w:rPr>
      </w:pPr>
      <w:hyperlink r:id="rId6" w:history="1">
        <w:r w:rsidRPr="008C480F">
          <w:rPr>
            <w:rStyle w:val="Hyperlink"/>
            <w:b/>
          </w:rPr>
          <w:t>https://github.com/shailyjeet/fsd/tree/main/com.fsd1.Typecast/src/com/fsd1/LockerPvtLtd</w:t>
        </w:r>
      </w:hyperlink>
      <w:r>
        <w:rPr>
          <w:b/>
          <w:u w:val="single"/>
        </w:rPr>
        <w:t xml:space="preserve"> </w:t>
      </w:r>
      <w:r w:rsidRPr="006B7170">
        <w:rPr>
          <w:b/>
          <w:u w:val="single"/>
        </w:rPr>
        <w:br w:type="page"/>
      </w:r>
    </w:p>
    <w:p w:rsidR="00DC6586" w:rsidRPr="00DC6586" w:rsidRDefault="00DC6586" w:rsidP="00DC6586">
      <w:pPr>
        <w:pStyle w:val="ListParagraph"/>
        <w:numPr>
          <w:ilvl w:val="0"/>
          <w:numId w:val="8"/>
        </w:numPr>
        <w:rPr>
          <w:b/>
          <w:u w:val="single"/>
        </w:rPr>
      </w:pPr>
      <w:r w:rsidRPr="00DC6586">
        <w:rPr>
          <w:b/>
          <w:u w:val="single"/>
        </w:rPr>
        <w:lastRenderedPageBreak/>
        <w:t xml:space="preserve">Code Walkthrough </w:t>
      </w:r>
    </w:p>
    <w:p w:rsidR="00DC6586" w:rsidRDefault="00DC6586" w:rsidP="00DC6586">
      <w:pPr>
        <w:pStyle w:val="ListParagraph"/>
        <w:numPr>
          <w:ilvl w:val="1"/>
          <w:numId w:val="8"/>
        </w:numPr>
      </w:pPr>
      <w:r>
        <w:t>R</w:t>
      </w:r>
      <w:r w:rsidRPr="000B74C0">
        <w:t>un</w:t>
      </w:r>
      <w:r>
        <w:t>App.java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C6586" w:rsidTr="008F416C">
        <w:tc>
          <w:tcPr>
            <w:tcW w:w="9576" w:type="dxa"/>
          </w:tcPr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com.fsd1.LockerPvtLtd;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JJ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* 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runApp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is the first Java program that is called.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 It calls mainMenu.java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":::::::::::::::::::::::::::::::::::::::::::::::::::::::::::::::"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":::::::::::::::::::::::::::::::::::::::::::::::::::::::::::::::"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":::::::::::::::::::::LockedMe.com :::::::::::::::::::::::::::::"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":::::::::::::::::::::::::::::::::::::::::::::::::::::::::::::::"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":::::::::::::::Application created by: JJ::::::::::::::::::::::"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":::::::::::::::::::::::::::::::::::::::::::::::::::::::::::::::"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":::::::::::::::::::::::::::::::::::::::::::::::::::::::::::::::"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select from the below options: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get the file name in the directory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search, add or delete files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Exit the 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.mainMenuimplementation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C6586" w:rsidRDefault="00DC6586" w:rsidP="008F416C"/>
        </w:tc>
      </w:tr>
    </w:tbl>
    <w:p w:rsidR="00DC6586" w:rsidRPr="000B74C0" w:rsidRDefault="00DC6586" w:rsidP="00DC6586">
      <w:pPr>
        <w:pStyle w:val="ListParagraph"/>
        <w:numPr>
          <w:ilvl w:val="1"/>
          <w:numId w:val="8"/>
        </w:numPr>
      </w:pPr>
      <w:r>
        <w:rPr>
          <w:b/>
        </w:rPr>
        <w:lastRenderedPageBreak/>
        <w:t>M</w:t>
      </w:r>
      <w:r w:rsidRPr="000B74C0">
        <w:rPr>
          <w:b/>
        </w:rPr>
        <w:t>ainMenu.java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C6586" w:rsidTr="008F416C">
        <w:tc>
          <w:tcPr>
            <w:tcW w:w="9576" w:type="dxa"/>
          </w:tcPr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com.fsd1.LockerPvtLtd;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JJ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Java application program provides menu options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1 to get the files in directory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2 to search, add file in the directory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3 Exit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maain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Application.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mmi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mainMenuimplementation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user_input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user_input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case to Retrieve file name in the directory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mmi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case to manage the directory files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.subMenuImplementation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case to exit application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mmi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.exitApplication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"Invalid input: Please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Eenter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from the following options:"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get the file name in the directory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search, add or add files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Exit the 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/>
        </w:tc>
      </w:tr>
    </w:tbl>
    <w:p w:rsidR="00DC6586" w:rsidRPr="00F867E9" w:rsidRDefault="00DC6586" w:rsidP="00DC6586">
      <w:pPr>
        <w:pStyle w:val="ListParagraph"/>
        <w:numPr>
          <w:ilvl w:val="1"/>
          <w:numId w:val="8"/>
        </w:numPr>
      </w:pPr>
      <w:r>
        <w:rPr>
          <w:b/>
        </w:rPr>
        <w:lastRenderedPageBreak/>
        <w:t>M</w:t>
      </w:r>
      <w:r w:rsidRPr="00F867E9">
        <w:rPr>
          <w:b/>
        </w:rPr>
        <w:t>ainMenuImpl.java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C6586" w:rsidTr="008F416C">
        <w:tc>
          <w:tcPr>
            <w:tcW w:w="9828" w:type="dxa"/>
          </w:tcPr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com.fsd1.LockerPvtLtd;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JJ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"C:\\Users\\shail\\eclipse-workspace\\com.fsd1.Typecast\\src\\com\\fsd1\\LockerPvtLtd\\Documents"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Method to Retrieve file names in the directory (ASC order)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method does not return anything.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method displays list of files in the current Documents directory.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directory contain following files:"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directory is empty"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Method to exit an application. Before exit, It will prompt a question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Y/Y is Yes and it exit an application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N/n is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NO  and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it will take to Main Menu.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"Are you sure you want to exit the Application?"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Enter (Y/y)-&gt;YES    To exit the Application?"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Enter (N/n)-&gt; NO    To return Main Menu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"thank you for using the 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"1. to search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"1. to get the file name in the directory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"2. to search, add or add files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"3. to Exit the 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.mainMenuimplementation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)||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))||(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)||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)))))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valid input"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C6586" w:rsidRPr="00F867E9" w:rsidRDefault="00DC6586" w:rsidP="00DC6586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S</w:t>
      </w:r>
      <w:r w:rsidRPr="00F867E9">
        <w:rPr>
          <w:b/>
        </w:rPr>
        <w:t>ubmenu.java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C6586" w:rsidTr="008F416C">
        <w:trPr>
          <w:trHeight w:val="170"/>
        </w:trPr>
        <w:tc>
          <w:tcPr>
            <w:tcW w:w="9828" w:type="dxa"/>
          </w:tcPr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com.fsd1.LockerPvtLtd;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JJ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mmi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method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subMenuImplementation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provides menu options to Add file, delete file,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search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 or Go back to main menu. It also prints default options is any 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parameter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other than 1,2 or 3 is entered.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subMenuImplementation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search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add the file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delete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4. to go Back to the Main menu"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user_input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user_input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.searchFile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get the file name in the directory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search, add or delete files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Exit the 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mainMenuimplementation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Invalid input, please Enter: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search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add the file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delete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4. to go Back to the Main menu"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DC6586" w:rsidRPr="00B7312A" w:rsidRDefault="00DC6586" w:rsidP="00DC6586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S</w:t>
      </w:r>
      <w:r w:rsidRPr="00B7312A">
        <w:rPr>
          <w:b/>
        </w:rPr>
        <w:t>ubMenuImpl.java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C6586" w:rsidTr="008F416C">
        <w:tc>
          <w:tcPr>
            <w:tcW w:w="9828" w:type="dxa"/>
          </w:tcPr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com.fsd1.LockerPvtLtd;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JJ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SubMenuImpl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MainMenuImpl.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Method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searchfile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 does not return anything. The method just prints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Found if the specified filename exists in the directory.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Found : File \""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"\" at location"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search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add the file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delete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4. to go Back to the Main menu"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not found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Method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addfile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() does not return anything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addfile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() simply creates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the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 of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extenstion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provided. The method also checks if mentioned file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already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exists in the directory. If filename specified is not created it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prints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out error message.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file name to be added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variable declaration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&lt;String&gt;();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addfile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new File(path + "/" + filename);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Enter how many lines in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line"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and data saved"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search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add the file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delete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4. to go Back to the Main menu"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"Some error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The method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deletefile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 does not return anything. The method simply deletes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the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 specified. Error message is printed if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spcified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 is not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  <w:t xml:space="preserve"> * deleted.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file name to be deleted from the directory:"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.next();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File \""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"\" deleted from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1. to search the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2. to add the file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3. to delete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4. to go Back to the Main menu"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Delete operation failed. File count not be found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C6586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Pr="009E0CCA" w:rsidRDefault="00DC6586" w:rsidP="008F41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C6586" w:rsidRDefault="00DC6586" w:rsidP="00DC6586">
      <w:pPr>
        <w:rPr>
          <w:b/>
        </w:rPr>
      </w:pPr>
    </w:p>
    <w:p w:rsidR="00DC6586" w:rsidRDefault="00DC6586">
      <w:pPr>
        <w:rPr>
          <w:b/>
        </w:rPr>
      </w:pPr>
    </w:p>
    <w:p w:rsidR="0029710C" w:rsidRPr="00DC6586" w:rsidRDefault="0029710C" w:rsidP="00DC6586">
      <w:pPr>
        <w:pStyle w:val="ListParagraph"/>
        <w:numPr>
          <w:ilvl w:val="0"/>
          <w:numId w:val="8"/>
        </w:numPr>
        <w:rPr>
          <w:b/>
        </w:rPr>
      </w:pPr>
      <w:r w:rsidRPr="00DC6586">
        <w:rPr>
          <w:b/>
        </w:rPr>
        <w:t>Screenshots of output.</w:t>
      </w:r>
    </w:p>
    <w:p w:rsidR="0048373B" w:rsidRPr="00DC6586" w:rsidRDefault="0048373B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t>Main Menu after running the .bat file.</w:t>
      </w:r>
    </w:p>
    <w:p w:rsidR="0029710C" w:rsidRDefault="0048373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38805"/>
            <wp:effectExtent l="19050" t="19050" r="19050" b="23495"/>
            <wp:docPr id="1" name="Picture 0" descr="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373B" w:rsidRPr="00DC6586" w:rsidRDefault="0048373B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lastRenderedPageBreak/>
        <w:t>Choose 1 to show list of files.</w:t>
      </w:r>
    </w:p>
    <w:p w:rsidR="00D17274" w:rsidRDefault="0048373B" w:rsidP="0048373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89910"/>
            <wp:effectExtent l="19050" t="19050" r="19050" b="15240"/>
            <wp:docPr id="2" name="Picture 1" descr="MM_Ch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C0B17" w:rsidRPr="0048373B">
        <w:rPr>
          <w:b/>
        </w:rPr>
        <w:br w:type="page"/>
      </w:r>
    </w:p>
    <w:p w:rsidR="0048373B" w:rsidRPr="00DC6586" w:rsidRDefault="0048373B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lastRenderedPageBreak/>
        <w:t xml:space="preserve">Choose 2 to Search for, Add new file OR Delete existing file. ( </w:t>
      </w:r>
      <w:proofErr w:type="spellStart"/>
      <w:r w:rsidRPr="00DC6586">
        <w:rPr>
          <w:b/>
        </w:rPr>
        <w:t>SubMenu</w:t>
      </w:r>
      <w:proofErr w:type="spellEnd"/>
      <w:r w:rsidRPr="00DC6586">
        <w:rPr>
          <w:b/>
        </w:rPr>
        <w:t xml:space="preserve"> opens up )</w:t>
      </w:r>
    </w:p>
    <w:p w:rsidR="0048373B" w:rsidRPr="0048373B" w:rsidRDefault="0048373B" w:rsidP="0048373B">
      <w:pPr>
        <w:rPr>
          <w:b/>
        </w:rPr>
      </w:pPr>
      <w:r>
        <w:rPr>
          <w:b/>
          <w:noProof/>
        </w:rPr>
        <w:drawing>
          <wp:inline distT="0" distB="0" distL="0" distR="0">
            <wp:extent cx="6114555" cy="2850078"/>
            <wp:effectExtent l="19050" t="19050" r="19545" b="26472"/>
            <wp:docPr id="4" name="Picture 3" descr="MM_Ch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504" cy="2851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5EF2" w:rsidRPr="00DC6586" w:rsidRDefault="00267BBD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t>Choice 1 to Search for file name TestSearch.txt ( Result Success )</w:t>
      </w:r>
    </w:p>
    <w:p w:rsidR="00267BBD" w:rsidRPr="00267BBD" w:rsidRDefault="00267BBD" w:rsidP="00267BB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50845"/>
            <wp:effectExtent l="19050" t="19050" r="19050" b="20955"/>
            <wp:docPr id="5" name="Picture 4" descr="MM_Cho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4CF" w:rsidRDefault="000E64CF" w:rsidP="000E64CF">
      <w:pPr>
        <w:pStyle w:val="ListParagraph"/>
        <w:rPr>
          <w:b/>
        </w:rPr>
      </w:pPr>
    </w:p>
    <w:p w:rsidR="000E64CF" w:rsidRDefault="000E64CF" w:rsidP="000E64CF">
      <w:pPr>
        <w:pStyle w:val="ListParagraph"/>
        <w:rPr>
          <w:b/>
        </w:rPr>
      </w:pPr>
    </w:p>
    <w:p w:rsidR="000E64CF" w:rsidRDefault="000E64CF" w:rsidP="000E64CF">
      <w:pPr>
        <w:pStyle w:val="ListParagraph"/>
        <w:rPr>
          <w:b/>
        </w:rPr>
      </w:pPr>
    </w:p>
    <w:p w:rsidR="000E64CF" w:rsidRDefault="000E64CF" w:rsidP="000E64CF">
      <w:pPr>
        <w:pStyle w:val="ListParagraph"/>
        <w:rPr>
          <w:b/>
        </w:rPr>
      </w:pPr>
    </w:p>
    <w:p w:rsidR="000E64CF" w:rsidRDefault="000E64CF" w:rsidP="000E64CF">
      <w:pPr>
        <w:pStyle w:val="ListParagraph"/>
        <w:rPr>
          <w:b/>
        </w:rPr>
      </w:pPr>
    </w:p>
    <w:p w:rsidR="000E64CF" w:rsidRDefault="000E64CF" w:rsidP="000E64CF">
      <w:pPr>
        <w:pStyle w:val="ListParagraph"/>
        <w:rPr>
          <w:b/>
        </w:rPr>
      </w:pPr>
    </w:p>
    <w:p w:rsidR="000E64CF" w:rsidRDefault="000E64CF" w:rsidP="000E64CF">
      <w:pPr>
        <w:pStyle w:val="ListParagraph"/>
        <w:rPr>
          <w:b/>
        </w:rPr>
      </w:pPr>
    </w:p>
    <w:p w:rsidR="00B5428B" w:rsidRPr="00DC6586" w:rsidRDefault="006C26E6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lastRenderedPageBreak/>
        <w:t>Choice 2 to Add new file in the directory.</w:t>
      </w:r>
    </w:p>
    <w:p w:rsidR="006C26E6" w:rsidRPr="006C26E6" w:rsidRDefault="000E64CF" w:rsidP="006C26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01695"/>
            <wp:effectExtent l="19050" t="19050" r="19050" b="27305"/>
            <wp:docPr id="3" name="Picture 2" descr="MM_Cho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solidFill>
                      <a:schemeClr val="accent1">
                        <a:alpha val="92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28B" w:rsidRPr="00DC6586" w:rsidRDefault="006C26E6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t>Choice 3 to delete the file in the directory.</w:t>
      </w:r>
    </w:p>
    <w:p w:rsidR="006C26E6" w:rsidRDefault="006C26E6" w:rsidP="006C26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31465"/>
            <wp:effectExtent l="19050" t="19050" r="19050" b="26035"/>
            <wp:docPr id="7" name="Picture 6" descr="MM_Cho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068C" w:rsidRPr="00DC6586" w:rsidRDefault="00D273D3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t>Choice 4 to go back to main page.</w:t>
      </w:r>
    </w:p>
    <w:p w:rsidR="00D273D3" w:rsidRPr="00D273D3" w:rsidRDefault="00D273D3" w:rsidP="00D273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26385"/>
            <wp:effectExtent l="19050" t="19050" r="19050" b="12065"/>
            <wp:docPr id="8" name="Picture 7" descr="MM_Cho_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2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28B" w:rsidRPr="00DC6586" w:rsidRDefault="00B0635D" w:rsidP="00DC6586">
      <w:pPr>
        <w:pStyle w:val="ListParagraph"/>
        <w:numPr>
          <w:ilvl w:val="1"/>
          <w:numId w:val="8"/>
        </w:numPr>
        <w:rPr>
          <w:b/>
        </w:rPr>
      </w:pPr>
      <w:r w:rsidRPr="00DC6586">
        <w:rPr>
          <w:b/>
        </w:rPr>
        <w:t>Once in Main menu, we can opt for option 3 to exit an application. The user will be prompt weather user is sure if he want to exit an application. Y/y will proceed and exit an application.</w:t>
      </w:r>
    </w:p>
    <w:p w:rsidR="00B0635D" w:rsidRPr="00B0635D" w:rsidRDefault="00B0635D" w:rsidP="00B063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94965"/>
            <wp:effectExtent l="19050" t="19050" r="19050" b="19685"/>
            <wp:docPr id="9" name="Picture 8" descr="MM_Ch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Cho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635D" w:rsidRPr="00B0635D" w:rsidSect="00A3207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FB0"/>
    <w:multiLevelType w:val="hybridMultilevel"/>
    <w:tmpl w:val="8AAC84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0813"/>
    <w:multiLevelType w:val="hybridMultilevel"/>
    <w:tmpl w:val="5D0C1A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71372"/>
    <w:multiLevelType w:val="hybridMultilevel"/>
    <w:tmpl w:val="FA62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51B84"/>
    <w:multiLevelType w:val="hybridMultilevel"/>
    <w:tmpl w:val="A7A62B34"/>
    <w:lvl w:ilvl="0" w:tplc="1E7E2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B5250"/>
    <w:multiLevelType w:val="hybridMultilevel"/>
    <w:tmpl w:val="16807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D3FB2"/>
    <w:multiLevelType w:val="hybridMultilevel"/>
    <w:tmpl w:val="6B1A2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F0DDA"/>
    <w:multiLevelType w:val="hybridMultilevel"/>
    <w:tmpl w:val="821CE8BE"/>
    <w:lvl w:ilvl="0" w:tplc="E1EEF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01D0E"/>
    <w:multiLevelType w:val="hybridMultilevel"/>
    <w:tmpl w:val="AC74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B449E"/>
    <w:multiLevelType w:val="hybridMultilevel"/>
    <w:tmpl w:val="244CECA6"/>
    <w:lvl w:ilvl="0" w:tplc="958828F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D80EA7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1F2ACF"/>
    <w:multiLevelType w:val="hybridMultilevel"/>
    <w:tmpl w:val="869E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20"/>
  <w:characterSpacingControl w:val="doNotCompress"/>
  <w:compat/>
  <w:rsids>
    <w:rsidRoot w:val="000620B0"/>
    <w:rsid w:val="00026F67"/>
    <w:rsid w:val="00044104"/>
    <w:rsid w:val="000620B0"/>
    <w:rsid w:val="00066C5E"/>
    <w:rsid w:val="000828F8"/>
    <w:rsid w:val="000853A3"/>
    <w:rsid w:val="00094EAB"/>
    <w:rsid w:val="000A001D"/>
    <w:rsid w:val="000B74C0"/>
    <w:rsid w:val="000E64CF"/>
    <w:rsid w:val="00175AAA"/>
    <w:rsid w:val="001D3B88"/>
    <w:rsid w:val="002338EF"/>
    <w:rsid w:val="00244856"/>
    <w:rsid w:val="00267BBD"/>
    <w:rsid w:val="0029710C"/>
    <w:rsid w:val="0031141B"/>
    <w:rsid w:val="00373664"/>
    <w:rsid w:val="003D6B3A"/>
    <w:rsid w:val="003D6E1C"/>
    <w:rsid w:val="00416E60"/>
    <w:rsid w:val="00477A75"/>
    <w:rsid w:val="004820CF"/>
    <w:rsid w:val="0048373B"/>
    <w:rsid w:val="004976BB"/>
    <w:rsid w:val="004A5615"/>
    <w:rsid w:val="004C68C4"/>
    <w:rsid w:val="00575EF2"/>
    <w:rsid w:val="00585F3C"/>
    <w:rsid w:val="005C0B17"/>
    <w:rsid w:val="005D6003"/>
    <w:rsid w:val="006458F7"/>
    <w:rsid w:val="006C26E6"/>
    <w:rsid w:val="006D6B15"/>
    <w:rsid w:val="00716485"/>
    <w:rsid w:val="00770A96"/>
    <w:rsid w:val="00817F85"/>
    <w:rsid w:val="00896A81"/>
    <w:rsid w:val="00902CD0"/>
    <w:rsid w:val="00904D3D"/>
    <w:rsid w:val="009A068C"/>
    <w:rsid w:val="009D31E5"/>
    <w:rsid w:val="00A26C2E"/>
    <w:rsid w:val="00A32071"/>
    <w:rsid w:val="00A32E6F"/>
    <w:rsid w:val="00A42E21"/>
    <w:rsid w:val="00B0635D"/>
    <w:rsid w:val="00B226FF"/>
    <w:rsid w:val="00B5428B"/>
    <w:rsid w:val="00B7312A"/>
    <w:rsid w:val="00BB3608"/>
    <w:rsid w:val="00C04ABD"/>
    <w:rsid w:val="00C20D2E"/>
    <w:rsid w:val="00C535EA"/>
    <w:rsid w:val="00D17274"/>
    <w:rsid w:val="00D273D3"/>
    <w:rsid w:val="00D86E86"/>
    <w:rsid w:val="00DA54DC"/>
    <w:rsid w:val="00DC245A"/>
    <w:rsid w:val="00DC6586"/>
    <w:rsid w:val="00E31622"/>
    <w:rsid w:val="00E84E8C"/>
    <w:rsid w:val="00E94703"/>
    <w:rsid w:val="00EE6DFE"/>
    <w:rsid w:val="00EF2865"/>
    <w:rsid w:val="00F01331"/>
    <w:rsid w:val="00F867E9"/>
    <w:rsid w:val="00FE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86"/>
  </w:style>
  <w:style w:type="paragraph" w:styleId="Heading1">
    <w:name w:val="heading 1"/>
    <w:basedOn w:val="Normal"/>
    <w:next w:val="Normal"/>
    <w:link w:val="Heading1Char"/>
    <w:uiPriority w:val="9"/>
    <w:qFormat/>
    <w:rsid w:val="005C0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0B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7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DC6586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C6586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C6586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C6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ilyjeet/fsd/tree/main/com.fsd1.Typecast/src/com/fsd1/LockerPvtLt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l\eclipse-workspace\com.fsd1.Typecast\src\com\fsd1\LockerPvtLtd\Documents\Project_LockerLt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588E-9A9B-4F2E-AC75-B2E83626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Project_LockerLtd</Template>
  <TotalTime>12</TotalTime>
  <Pages>15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shailyjeet jahagirdar</dc:creator>
  <cp:lastModifiedBy>shailyjeet jahagirdar</cp:lastModifiedBy>
  <cp:revision>6</cp:revision>
  <dcterms:created xsi:type="dcterms:W3CDTF">2021-08-10T00:34:00Z</dcterms:created>
  <dcterms:modified xsi:type="dcterms:W3CDTF">2021-08-10T00:53:00Z</dcterms:modified>
</cp:coreProperties>
</file>