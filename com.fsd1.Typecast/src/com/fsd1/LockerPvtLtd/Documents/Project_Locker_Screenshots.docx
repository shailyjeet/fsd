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575EF2" w:rsidRPr="00A32071" w:rsidRDefault="00575EF2" w:rsidP="00A32071">
      <w:pPr>
        <w:jc w:val="center"/>
        <w:rPr>
          <w:b/>
          <w:sz w:val="56"/>
          <w:szCs w:val="56"/>
          <w:u w:val="single"/>
        </w:rPr>
      </w:pPr>
      <w:r w:rsidRPr="00A32071">
        <w:rPr>
          <w:b/>
          <w:sz w:val="56"/>
          <w:szCs w:val="56"/>
          <w:u w:val="single"/>
        </w:rPr>
        <w:t>Project:  Lockers Private Limited (</w:t>
      </w:r>
      <w:r w:rsidR="00A32071" w:rsidRPr="00A32071">
        <w:rPr>
          <w:b/>
          <w:sz w:val="56"/>
          <w:szCs w:val="56"/>
          <w:u w:val="single"/>
        </w:rPr>
        <w:t>LockedMe.com)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7274" w:rsidTr="00D17274"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JJ</w:t>
            </w:r>
          </w:p>
        </w:tc>
      </w:tr>
      <w:tr w:rsidR="00D17274" w:rsidTr="00D17274"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A32071" w:rsidRDefault="00A32071">
      <w:pPr>
        <w:rPr>
          <w:b/>
        </w:rPr>
      </w:pPr>
      <w:r>
        <w:rPr>
          <w:b/>
        </w:rPr>
        <w:br w:type="page"/>
      </w:r>
    </w:p>
    <w:p w:rsidR="0029710C" w:rsidRDefault="0029710C">
      <w:pPr>
        <w:rPr>
          <w:b/>
        </w:rPr>
      </w:pPr>
      <w:proofErr w:type="gramStart"/>
      <w:r>
        <w:rPr>
          <w:b/>
        </w:rPr>
        <w:lastRenderedPageBreak/>
        <w:t>Screenshots of output.</w:t>
      </w:r>
      <w:proofErr w:type="gramEnd"/>
    </w:p>
    <w:p w:rsidR="0048373B" w:rsidRPr="0048373B" w:rsidRDefault="0048373B" w:rsidP="004837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Main Menu after running the .bat file.</w:t>
      </w:r>
    </w:p>
    <w:p w:rsidR="0029710C" w:rsidRDefault="0048373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38805"/>
            <wp:effectExtent l="19050" t="0" r="0" b="0"/>
            <wp:docPr id="1" name="Picture 0" descr="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3B" w:rsidRDefault="0048373B" w:rsidP="004837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Choose 1 to show list of files.</w:t>
      </w:r>
    </w:p>
    <w:p w:rsidR="00D17274" w:rsidRDefault="0048373B" w:rsidP="0048373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89910"/>
            <wp:effectExtent l="19050" t="0" r="0" b="0"/>
            <wp:docPr id="2" name="Picture 1" descr="MM_Ch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17" w:rsidRPr="0048373B">
        <w:rPr>
          <w:b/>
        </w:rPr>
        <w:br w:type="page"/>
      </w:r>
    </w:p>
    <w:p w:rsidR="0048373B" w:rsidRDefault="0048373B" w:rsidP="004837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Choose 2 to Search for, Add new file OR Delete existing file. ( </w:t>
      </w:r>
      <w:proofErr w:type="spellStart"/>
      <w:r>
        <w:rPr>
          <w:b/>
        </w:rPr>
        <w:t>SubMenu</w:t>
      </w:r>
      <w:proofErr w:type="spellEnd"/>
      <w:r>
        <w:rPr>
          <w:b/>
        </w:rPr>
        <w:t xml:space="preserve"> opens up )</w:t>
      </w:r>
    </w:p>
    <w:p w:rsidR="0048373B" w:rsidRPr="0048373B" w:rsidRDefault="0048373B" w:rsidP="0048373B">
      <w:pPr>
        <w:rPr>
          <w:b/>
        </w:rPr>
      </w:pPr>
      <w:r>
        <w:rPr>
          <w:b/>
          <w:noProof/>
        </w:rPr>
        <w:drawing>
          <wp:inline distT="0" distB="0" distL="0" distR="0">
            <wp:extent cx="6114555" cy="2850078"/>
            <wp:effectExtent l="19050" t="0" r="495" b="0"/>
            <wp:docPr id="4" name="Picture 3" descr="MM_Ch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504" cy="2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F2" w:rsidRDefault="00267BBD" w:rsidP="004837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Choice 1 to Search for file name TestSearch.txt ( Result Success )</w:t>
      </w:r>
    </w:p>
    <w:p w:rsidR="00267BBD" w:rsidRPr="00267BBD" w:rsidRDefault="00267BBD" w:rsidP="00267BB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50845"/>
            <wp:effectExtent l="19050" t="0" r="0" b="0"/>
            <wp:docPr id="5" name="Picture 4" descr="MM_Cho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B" w:rsidRDefault="006C26E6" w:rsidP="006C26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Choice 2 to Add new file in the directory.</w:t>
      </w:r>
    </w:p>
    <w:p w:rsidR="006C26E6" w:rsidRPr="006C26E6" w:rsidRDefault="006C26E6" w:rsidP="006C26E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05150"/>
            <wp:effectExtent l="19050" t="0" r="0" b="0"/>
            <wp:docPr id="6" name="Picture 5" descr="MM_Cho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B" w:rsidRDefault="006C26E6" w:rsidP="006C26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Choice 3 to delete the file in the directory.</w:t>
      </w:r>
    </w:p>
    <w:p w:rsidR="006C26E6" w:rsidRDefault="006C26E6" w:rsidP="006C26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31465"/>
            <wp:effectExtent l="19050" t="0" r="0" b="0"/>
            <wp:docPr id="7" name="Picture 6" descr="MM_Cho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8C" w:rsidRDefault="00D273D3" w:rsidP="009A068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Choice 4 to go back to main page.</w:t>
      </w:r>
    </w:p>
    <w:p w:rsidR="00D273D3" w:rsidRPr="00D273D3" w:rsidRDefault="00D273D3" w:rsidP="00D273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26385"/>
            <wp:effectExtent l="19050" t="0" r="0" b="0"/>
            <wp:docPr id="8" name="Picture 7" descr="MM_Cho_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B" w:rsidRDefault="00B0635D" w:rsidP="00B0635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Once in Main menu, we can opt for option 3 to exit an application. The user will be prompt weather user is sure if he want to exit an application. Y/y will proceed and exit an application.</w:t>
      </w:r>
    </w:p>
    <w:p w:rsidR="00B0635D" w:rsidRPr="00B0635D" w:rsidRDefault="00B0635D" w:rsidP="00B063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94965"/>
            <wp:effectExtent l="19050" t="0" r="0" b="0"/>
            <wp:docPr id="9" name="Picture 8" descr="MM_Ch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B5428B" w:rsidRDefault="00B5428B" w:rsidP="00DC245A">
      <w:pPr>
        <w:rPr>
          <w:b/>
        </w:rPr>
      </w:pPr>
    </w:p>
    <w:p w:rsidR="00DC245A" w:rsidRPr="00DC245A" w:rsidRDefault="00DC245A" w:rsidP="00DC245A">
      <w:pPr>
        <w:rPr>
          <w:b/>
        </w:rPr>
      </w:pPr>
      <w:proofErr w:type="spellStart"/>
      <w:r w:rsidRPr="00DC245A">
        <w:rPr>
          <w:b/>
        </w:rPr>
        <w:t>Rahiman</w:t>
      </w:r>
      <w:proofErr w:type="spellEnd"/>
      <w:r w:rsidRPr="00DC245A">
        <w:rPr>
          <w:b/>
        </w:rPr>
        <w:t xml:space="preserve"> </w:t>
      </w:r>
      <w:proofErr w:type="spellStart"/>
      <w:r w:rsidRPr="00DC245A">
        <w:rPr>
          <w:b/>
        </w:rPr>
        <w:t>Dhaga</w:t>
      </w:r>
      <w:proofErr w:type="spellEnd"/>
      <w:r w:rsidRPr="00DC245A">
        <w:rPr>
          <w:b/>
        </w:rPr>
        <w:t xml:space="preserve"> </w:t>
      </w:r>
      <w:proofErr w:type="spellStart"/>
      <w:r w:rsidRPr="00DC245A">
        <w:rPr>
          <w:b/>
        </w:rPr>
        <w:t>Prem</w:t>
      </w:r>
      <w:proofErr w:type="spellEnd"/>
      <w:r w:rsidRPr="00DC245A">
        <w:rPr>
          <w:b/>
        </w:rPr>
        <w:t xml:space="preserve"> ka, Mat </w:t>
      </w:r>
      <w:proofErr w:type="spellStart"/>
      <w:r w:rsidRPr="00DC245A">
        <w:rPr>
          <w:b/>
        </w:rPr>
        <w:t>Todo</w:t>
      </w:r>
      <w:proofErr w:type="spellEnd"/>
      <w:r w:rsidRPr="00DC245A">
        <w:rPr>
          <w:b/>
        </w:rPr>
        <w:t xml:space="preserve"> </w:t>
      </w:r>
      <w:proofErr w:type="spellStart"/>
      <w:r w:rsidRPr="00DC245A">
        <w:rPr>
          <w:b/>
        </w:rPr>
        <w:t>Chatakay</w:t>
      </w:r>
      <w:proofErr w:type="spellEnd"/>
    </w:p>
    <w:p w:rsidR="004A4E4C" w:rsidRPr="00DC245A" w:rsidRDefault="00DC245A" w:rsidP="00DC245A">
      <w:pPr>
        <w:rPr>
          <w:b/>
        </w:rPr>
      </w:pPr>
      <w:proofErr w:type="spellStart"/>
      <w:r w:rsidRPr="00DC245A">
        <w:rPr>
          <w:b/>
        </w:rPr>
        <w:t>Tuta</w:t>
      </w:r>
      <w:proofErr w:type="spellEnd"/>
      <w:r w:rsidRPr="00DC245A">
        <w:rPr>
          <w:b/>
        </w:rPr>
        <w:t xml:space="preserve"> Se </w:t>
      </w:r>
      <w:proofErr w:type="spellStart"/>
      <w:r w:rsidRPr="00DC245A">
        <w:rPr>
          <w:b/>
        </w:rPr>
        <w:t>Phir</w:t>
      </w:r>
      <w:proofErr w:type="spellEnd"/>
      <w:r w:rsidRPr="00DC245A">
        <w:rPr>
          <w:b/>
        </w:rPr>
        <w:t xml:space="preserve"> Na Jude, Jude </w:t>
      </w:r>
      <w:proofErr w:type="spellStart"/>
      <w:r w:rsidRPr="00DC245A">
        <w:rPr>
          <w:b/>
        </w:rPr>
        <w:t>Ganth</w:t>
      </w:r>
      <w:proofErr w:type="spellEnd"/>
      <w:r w:rsidRPr="00DC245A">
        <w:rPr>
          <w:b/>
        </w:rPr>
        <w:t xml:space="preserve"> Pad </w:t>
      </w:r>
      <w:proofErr w:type="spellStart"/>
      <w:r w:rsidRPr="00DC245A">
        <w:rPr>
          <w:b/>
        </w:rPr>
        <w:t>Jaaye</w:t>
      </w:r>
      <w:proofErr w:type="spellEnd"/>
      <w:r w:rsidRPr="00DC245A">
        <w:rPr>
          <w:b/>
        </w:rPr>
        <w:t>.</w:t>
      </w:r>
    </w:p>
    <w:sectPr w:rsidR="004A4E4C" w:rsidRPr="00DC245A" w:rsidSect="00A3207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FB0"/>
    <w:multiLevelType w:val="hybridMultilevel"/>
    <w:tmpl w:val="05EA58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0813"/>
    <w:multiLevelType w:val="hybridMultilevel"/>
    <w:tmpl w:val="5D0C1A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71372"/>
    <w:multiLevelType w:val="hybridMultilevel"/>
    <w:tmpl w:val="FA62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51B84"/>
    <w:multiLevelType w:val="hybridMultilevel"/>
    <w:tmpl w:val="A7A62B34"/>
    <w:lvl w:ilvl="0" w:tplc="1E7E2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B5250"/>
    <w:multiLevelType w:val="hybridMultilevel"/>
    <w:tmpl w:val="16807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D3FB2"/>
    <w:multiLevelType w:val="hybridMultilevel"/>
    <w:tmpl w:val="6B1A2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F0DDA"/>
    <w:multiLevelType w:val="hybridMultilevel"/>
    <w:tmpl w:val="821CE8BE"/>
    <w:lvl w:ilvl="0" w:tplc="E1EEF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01D0E"/>
    <w:multiLevelType w:val="hybridMultilevel"/>
    <w:tmpl w:val="AC74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B449E"/>
    <w:multiLevelType w:val="hybridMultilevel"/>
    <w:tmpl w:val="244CECA6"/>
    <w:lvl w:ilvl="0" w:tplc="958828F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D80EA7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20"/>
  <w:characterSpacingControl w:val="doNotCompress"/>
  <w:compat/>
  <w:rsids>
    <w:rsidRoot w:val="000620B0"/>
    <w:rsid w:val="00026F67"/>
    <w:rsid w:val="000620B0"/>
    <w:rsid w:val="00066C5E"/>
    <w:rsid w:val="000853A3"/>
    <w:rsid w:val="00094EAB"/>
    <w:rsid w:val="000A001D"/>
    <w:rsid w:val="000B74C0"/>
    <w:rsid w:val="00175AAA"/>
    <w:rsid w:val="001D3B88"/>
    <w:rsid w:val="002338EF"/>
    <w:rsid w:val="00244856"/>
    <w:rsid w:val="00267BBD"/>
    <w:rsid w:val="0029710C"/>
    <w:rsid w:val="0031141B"/>
    <w:rsid w:val="00373664"/>
    <w:rsid w:val="003D6B3A"/>
    <w:rsid w:val="003D6E1C"/>
    <w:rsid w:val="00416E60"/>
    <w:rsid w:val="00477A75"/>
    <w:rsid w:val="004820CF"/>
    <w:rsid w:val="0048373B"/>
    <w:rsid w:val="004976BB"/>
    <w:rsid w:val="004A5615"/>
    <w:rsid w:val="00575EF2"/>
    <w:rsid w:val="00585F3C"/>
    <w:rsid w:val="005C0B17"/>
    <w:rsid w:val="005D6003"/>
    <w:rsid w:val="006458F7"/>
    <w:rsid w:val="006C26E6"/>
    <w:rsid w:val="006D6B15"/>
    <w:rsid w:val="00716485"/>
    <w:rsid w:val="00770A96"/>
    <w:rsid w:val="00817F85"/>
    <w:rsid w:val="00896A81"/>
    <w:rsid w:val="00902CD0"/>
    <w:rsid w:val="00904D3D"/>
    <w:rsid w:val="009A068C"/>
    <w:rsid w:val="009D31E5"/>
    <w:rsid w:val="00A26C2E"/>
    <w:rsid w:val="00A32071"/>
    <w:rsid w:val="00A32E6F"/>
    <w:rsid w:val="00A42E21"/>
    <w:rsid w:val="00B0635D"/>
    <w:rsid w:val="00B226FF"/>
    <w:rsid w:val="00B5428B"/>
    <w:rsid w:val="00B7312A"/>
    <w:rsid w:val="00BB3608"/>
    <w:rsid w:val="00C04ABD"/>
    <w:rsid w:val="00C20D2E"/>
    <w:rsid w:val="00D17274"/>
    <w:rsid w:val="00D273D3"/>
    <w:rsid w:val="00D86E86"/>
    <w:rsid w:val="00DA54DC"/>
    <w:rsid w:val="00DC245A"/>
    <w:rsid w:val="00E31622"/>
    <w:rsid w:val="00E84E8C"/>
    <w:rsid w:val="00E94703"/>
    <w:rsid w:val="00EE6DFE"/>
    <w:rsid w:val="00EF2865"/>
    <w:rsid w:val="00F01331"/>
    <w:rsid w:val="00F867E9"/>
    <w:rsid w:val="00FE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86"/>
  </w:style>
  <w:style w:type="paragraph" w:styleId="Heading1">
    <w:name w:val="heading 1"/>
    <w:basedOn w:val="Normal"/>
    <w:next w:val="Normal"/>
    <w:link w:val="Heading1Char"/>
    <w:uiPriority w:val="9"/>
    <w:qFormat/>
    <w:rsid w:val="005C0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B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7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l\eclipse-workspace\com.fsd1.Typecast\src\com\fsd1\LockerPvtLtd\Documents\Project_LockerLt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456FD-91F6-4FCB-B1BD-7C9B5A65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Project_LockerLtd</Template>
  <TotalTime>25</TotalTime>
  <Pages>6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shailyjeet jahagirdar</dc:creator>
  <cp:lastModifiedBy>shailyjeet jahagirdar</cp:lastModifiedBy>
  <cp:revision>2</cp:revision>
  <dcterms:created xsi:type="dcterms:W3CDTF">2021-08-08T03:49:00Z</dcterms:created>
  <dcterms:modified xsi:type="dcterms:W3CDTF">2021-08-08T03:49:00Z</dcterms:modified>
</cp:coreProperties>
</file>