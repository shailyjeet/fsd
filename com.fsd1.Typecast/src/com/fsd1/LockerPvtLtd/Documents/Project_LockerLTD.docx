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071" w:rsidRDefault="00A32071" w:rsidP="00DC245A">
      <w:pPr>
        <w:rPr>
          <w:b/>
        </w:rPr>
      </w:pPr>
    </w:p>
    <w:p w:rsidR="00A32071" w:rsidRDefault="00A32071" w:rsidP="00DC245A">
      <w:pPr>
        <w:rPr>
          <w:b/>
        </w:rPr>
      </w:pPr>
    </w:p>
    <w:p w:rsidR="00A32071" w:rsidRDefault="00A32071" w:rsidP="00DC245A">
      <w:pPr>
        <w:rPr>
          <w:b/>
        </w:rPr>
      </w:pPr>
    </w:p>
    <w:p w:rsidR="00A32071" w:rsidRDefault="00A32071" w:rsidP="00DC245A">
      <w:pPr>
        <w:rPr>
          <w:b/>
        </w:rPr>
      </w:pPr>
    </w:p>
    <w:p w:rsidR="00A32071" w:rsidRDefault="00A32071" w:rsidP="00DC245A">
      <w:pPr>
        <w:rPr>
          <w:b/>
        </w:rPr>
      </w:pPr>
    </w:p>
    <w:p w:rsidR="00A32071" w:rsidRDefault="00A32071" w:rsidP="00DC245A">
      <w:pPr>
        <w:rPr>
          <w:b/>
        </w:rPr>
      </w:pPr>
    </w:p>
    <w:p w:rsidR="00A32071" w:rsidRDefault="00A32071" w:rsidP="00DC245A">
      <w:pPr>
        <w:rPr>
          <w:b/>
        </w:rPr>
      </w:pPr>
    </w:p>
    <w:p w:rsidR="00A32071" w:rsidRDefault="00A32071" w:rsidP="00DC245A">
      <w:pPr>
        <w:rPr>
          <w:b/>
        </w:rPr>
      </w:pPr>
    </w:p>
    <w:p w:rsidR="00A32071" w:rsidRDefault="00A32071" w:rsidP="00DC245A">
      <w:pPr>
        <w:rPr>
          <w:b/>
        </w:rPr>
      </w:pPr>
    </w:p>
    <w:p w:rsidR="00A32071" w:rsidRDefault="00A32071" w:rsidP="00DC245A">
      <w:pPr>
        <w:rPr>
          <w:b/>
        </w:rPr>
      </w:pPr>
    </w:p>
    <w:p w:rsidR="00575EF2" w:rsidRDefault="00575EF2" w:rsidP="00A32071">
      <w:pPr>
        <w:jc w:val="center"/>
        <w:rPr>
          <w:b/>
          <w:sz w:val="56"/>
          <w:szCs w:val="56"/>
          <w:u w:val="single"/>
        </w:rPr>
      </w:pPr>
      <w:r w:rsidRPr="00A32071">
        <w:rPr>
          <w:b/>
          <w:sz w:val="56"/>
          <w:szCs w:val="56"/>
          <w:u w:val="single"/>
        </w:rPr>
        <w:t>Project:  Lockers Private Limited (</w:t>
      </w:r>
      <w:r w:rsidR="00A32071" w:rsidRPr="00A32071">
        <w:rPr>
          <w:b/>
          <w:sz w:val="56"/>
          <w:szCs w:val="56"/>
          <w:u w:val="single"/>
        </w:rPr>
        <w:t>LockedMe.com)</w:t>
      </w:r>
    </w:p>
    <w:tbl>
      <w:tblPr>
        <w:tblStyle w:val="TableGrid"/>
        <w:tblW w:w="0" w:type="auto"/>
        <w:tblLook w:val="04A0"/>
      </w:tblPr>
      <w:tblGrid>
        <w:gridCol w:w="4788"/>
        <w:gridCol w:w="4788"/>
      </w:tblGrid>
      <w:tr w:rsidR="002531F9" w:rsidTr="008F416C">
        <w:tc>
          <w:tcPr>
            <w:tcW w:w="4788" w:type="dxa"/>
          </w:tcPr>
          <w:p w:rsidR="002531F9" w:rsidRDefault="002531F9" w:rsidP="008F416C">
            <w:pPr>
              <w:rPr>
                <w:b/>
              </w:rPr>
            </w:pPr>
            <w:r>
              <w:rPr>
                <w:b/>
              </w:rPr>
              <w:t>Developer</w:t>
            </w:r>
          </w:p>
        </w:tc>
        <w:tc>
          <w:tcPr>
            <w:tcW w:w="4788" w:type="dxa"/>
          </w:tcPr>
          <w:p w:rsidR="002531F9" w:rsidRDefault="002531F9" w:rsidP="008F416C">
            <w:pPr>
              <w:rPr>
                <w:b/>
              </w:rPr>
            </w:pPr>
            <w:r>
              <w:rPr>
                <w:b/>
              </w:rPr>
              <w:t>JJ</w:t>
            </w:r>
          </w:p>
        </w:tc>
      </w:tr>
      <w:tr w:rsidR="002531F9" w:rsidTr="008F416C">
        <w:tc>
          <w:tcPr>
            <w:tcW w:w="4788" w:type="dxa"/>
          </w:tcPr>
          <w:p w:rsidR="002531F9" w:rsidRDefault="002531F9" w:rsidP="008F416C">
            <w:pPr>
              <w:rPr>
                <w:b/>
              </w:rPr>
            </w:pPr>
            <w:r>
              <w:rPr>
                <w:b/>
              </w:rPr>
              <w:t>Purpose</w:t>
            </w:r>
          </w:p>
        </w:tc>
        <w:tc>
          <w:tcPr>
            <w:tcW w:w="4788" w:type="dxa"/>
          </w:tcPr>
          <w:p w:rsidR="002531F9" w:rsidRDefault="002531F9" w:rsidP="008F416C">
            <w:pPr>
              <w:rPr>
                <w:b/>
              </w:rPr>
            </w:pPr>
            <w:r>
              <w:rPr>
                <w:b/>
              </w:rPr>
              <w:t>Project Screenshot</w:t>
            </w:r>
          </w:p>
        </w:tc>
      </w:tr>
      <w:tr w:rsidR="002531F9" w:rsidTr="008F416C">
        <w:tc>
          <w:tcPr>
            <w:tcW w:w="4788" w:type="dxa"/>
          </w:tcPr>
          <w:p w:rsidR="002531F9" w:rsidRDefault="002531F9" w:rsidP="008F416C">
            <w:pPr>
              <w:rPr>
                <w:b/>
              </w:rPr>
            </w:pPr>
            <w:r>
              <w:rPr>
                <w:b/>
              </w:rPr>
              <w:t>Date</w:t>
            </w:r>
          </w:p>
        </w:tc>
        <w:tc>
          <w:tcPr>
            <w:tcW w:w="4788" w:type="dxa"/>
          </w:tcPr>
          <w:p w:rsidR="002531F9" w:rsidRDefault="002531F9" w:rsidP="008F416C">
            <w:pPr>
              <w:rPr>
                <w:b/>
              </w:rPr>
            </w:pPr>
            <w:r>
              <w:rPr>
                <w:b/>
              </w:rPr>
              <w:t>Aug 9, 2021</w:t>
            </w:r>
          </w:p>
        </w:tc>
      </w:tr>
      <w:tr w:rsidR="002531F9" w:rsidTr="008F416C">
        <w:tc>
          <w:tcPr>
            <w:tcW w:w="4788" w:type="dxa"/>
          </w:tcPr>
          <w:p w:rsidR="002531F9" w:rsidRDefault="002531F9" w:rsidP="008F416C">
            <w:pPr>
              <w:rPr>
                <w:b/>
              </w:rPr>
            </w:pPr>
            <w:r>
              <w:rPr>
                <w:b/>
              </w:rPr>
              <w:t>Version</w:t>
            </w:r>
          </w:p>
        </w:tc>
        <w:tc>
          <w:tcPr>
            <w:tcW w:w="4788" w:type="dxa"/>
          </w:tcPr>
          <w:p w:rsidR="002531F9" w:rsidRDefault="002531F9" w:rsidP="008F416C">
            <w:pPr>
              <w:rPr>
                <w:b/>
              </w:rPr>
            </w:pPr>
            <w:r>
              <w:rPr>
                <w:b/>
              </w:rPr>
              <w:t>1.0</w:t>
            </w:r>
          </w:p>
        </w:tc>
      </w:tr>
    </w:tbl>
    <w:p w:rsidR="002531F9" w:rsidRDefault="002531F9" w:rsidP="00A32071">
      <w:pPr>
        <w:jc w:val="center"/>
        <w:rPr>
          <w:b/>
          <w:sz w:val="56"/>
          <w:szCs w:val="56"/>
          <w:u w:val="single"/>
        </w:rPr>
      </w:pPr>
    </w:p>
    <w:p w:rsidR="002531F9" w:rsidRDefault="002531F9" w:rsidP="00A32071">
      <w:pPr>
        <w:jc w:val="center"/>
        <w:rPr>
          <w:b/>
          <w:sz w:val="56"/>
          <w:szCs w:val="56"/>
          <w:u w:val="single"/>
        </w:rPr>
      </w:pPr>
    </w:p>
    <w:p w:rsidR="002531F9" w:rsidRDefault="002531F9" w:rsidP="00A32071">
      <w:pPr>
        <w:jc w:val="center"/>
        <w:rPr>
          <w:b/>
          <w:sz w:val="56"/>
          <w:szCs w:val="56"/>
          <w:u w:val="single"/>
        </w:rPr>
      </w:pPr>
    </w:p>
    <w:p w:rsidR="002531F9" w:rsidRDefault="002531F9" w:rsidP="00A32071">
      <w:pPr>
        <w:jc w:val="center"/>
        <w:rPr>
          <w:b/>
          <w:sz w:val="56"/>
          <w:szCs w:val="56"/>
          <w:u w:val="single"/>
        </w:rPr>
      </w:pPr>
    </w:p>
    <w:p w:rsidR="002531F9" w:rsidRPr="00A32071" w:rsidRDefault="002531F9" w:rsidP="00A32071">
      <w:pPr>
        <w:jc w:val="center"/>
        <w:rPr>
          <w:b/>
          <w:sz w:val="56"/>
          <w:szCs w:val="56"/>
          <w:u w:val="single"/>
        </w:rPr>
      </w:pPr>
    </w:p>
    <w:sdt>
      <w:sdtPr>
        <w:rPr>
          <w:rFonts w:asciiTheme="minorHAnsi" w:eastAsiaTheme="minorEastAsia" w:hAnsiTheme="minorHAnsi" w:cstheme="minorBidi"/>
          <w:b w:val="0"/>
          <w:bCs w:val="0"/>
          <w:color w:val="auto"/>
          <w:sz w:val="22"/>
          <w:szCs w:val="22"/>
        </w:rPr>
        <w:id w:val="1294109954"/>
        <w:docPartObj>
          <w:docPartGallery w:val="Table of Contents"/>
          <w:docPartUnique/>
        </w:docPartObj>
      </w:sdtPr>
      <w:sdtEndPr/>
      <w:sdtContent>
        <w:p w:rsidR="006A322B" w:rsidRDefault="006A322B">
          <w:pPr>
            <w:pStyle w:val="TOCHeading"/>
          </w:pPr>
          <w:r>
            <w:t>Table of Contents</w:t>
          </w:r>
        </w:p>
        <w:p w:rsidR="006A322B" w:rsidRDefault="006A322B">
          <w:pPr>
            <w:pStyle w:val="TOC1"/>
          </w:pPr>
          <w:r>
            <w:rPr>
              <w:b/>
            </w:rPr>
            <w:t>Sprints</w:t>
          </w:r>
          <w:r>
            <w:ptab w:relativeTo="margin" w:alignment="right" w:leader="dot"/>
          </w:r>
          <w:r>
            <w:rPr>
              <w:b/>
            </w:rPr>
            <w:t>2</w:t>
          </w:r>
        </w:p>
        <w:p w:rsidR="006A322B" w:rsidRDefault="006A322B">
          <w:pPr>
            <w:pStyle w:val="TOC2"/>
            <w:ind w:left="216"/>
          </w:pPr>
          <w:r>
            <w:t xml:space="preserve">Sprint 1 </w:t>
          </w:r>
          <w:r>
            <w:ptab w:relativeTo="margin" w:alignment="right" w:leader="dot"/>
          </w:r>
          <w:r>
            <w:t>2</w:t>
          </w:r>
        </w:p>
        <w:p w:rsidR="006A322B" w:rsidRDefault="006A322B" w:rsidP="006A322B">
          <w:pPr>
            <w:pStyle w:val="TOC3"/>
            <w:ind w:left="0"/>
          </w:pPr>
          <w:r>
            <w:t xml:space="preserve">    Sprint 2</w:t>
          </w:r>
          <w:r>
            <w:ptab w:relativeTo="margin" w:alignment="right" w:leader="dot"/>
          </w:r>
          <w:r>
            <w:t>2</w:t>
          </w:r>
        </w:p>
        <w:p w:rsidR="006A322B" w:rsidRDefault="006A322B" w:rsidP="006A322B">
          <w:pPr>
            <w:pStyle w:val="TOC3"/>
            <w:ind w:left="0"/>
          </w:pPr>
          <w:r>
            <w:t xml:space="preserve">    Sprint 3</w:t>
          </w:r>
          <w:r>
            <w:ptab w:relativeTo="margin" w:alignment="right" w:leader="dot"/>
          </w:r>
          <w:r w:rsidR="00F411C5">
            <w:t>3</w:t>
          </w:r>
        </w:p>
        <w:p w:rsidR="006A322B" w:rsidRDefault="006A322B" w:rsidP="006A322B">
          <w:pPr>
            <w:pStyle w:val="TOC1"/>
          </w:pPr>
          <w:r>
            <w:rPr>
              <w:b/>
            </w:rPr>
            <w:t>Algorithm</w:t>
          </w:r>
          <w:r>
            <w:ptab w:relativeTo="margin" w:alignment="right" w:leader="dot"/>
          </w:r>
          <w:r w:rsidR="001F2D8F">
            <w:rPr>
              <w:b/>
            </w:rPr>
            <w:t>3</w:t>
          </w:r>
        </w:p>
        <w:p w:rsidR="00866E43" w:rsidRDefault="006A322B" w:rsidP="00866E43">
          <w:pPr>
            <w:pStyle w:val="TOC1"/>
          </w:pPr>
          <w:r>
            <w:rPr>
              <w:b/>
            </w:rPr>
            <w:t xml:space="preserve">Algorithm Description </w:t>
          </w:r>
          <w:r>
            <w:ptab w:relativeTo="margin" w:alignment="right" w:leader="dot"/>
          </w:r>
          <w:r w:rsidR="003406CA">
            <w:t>4</w:t>
          </w:r>
        </w:p>
      </w:sdtContent>
    </w:sdt>
    <w:p w:rsidR="00D17274" w:rsidRPr="00866E43" w:rsidRDefault="005C0B17" w:rsidP="00866E43">
      <w:pPr>
        <w:pStyle w:val="TOC1"/>
      </w:pPr>
      <w:r>
        <w:rPr>
          <w:b/>
        </w:rPr>
        <w:br w:type="page"/>
      </w:r>
    </w:p>
    <w:p w:rsidR="00575EF2" w:rsidRPr="005D6003" w:rsidRDefault="005D6003" w:rsidP="00DC245A">
      <w:pPr>
        <w:rPr>
          <w:b/>
          <w:u w:val="single"/>
        </w:rPr>
      </w:pPr>
      <w:r w:rsidRPr="005D6003">
        <w:rPr>
          <w:b/>
          <w:u w:val="single"/>
        </w:rPr>
        <w:lastRenderedPageBreak/>
        <w:t>1. Sprint</w:t>
      </w:r>
      <w:r w:rsidR="00575EF2" w:rsidRPr="005D6003">
        <w:rPr>
          <w:b/>
          <w:u w:val="single"/>
        </w:rPr>
        <w:t xml:space="preserve"> </w:t>
      </w:r>
    </w:p>
    <w:p w:rsidR="00575EF2" w:rsidRPr="00FE729B" w:rsidRDefault="00575EF2" w:rsidP="00575EF2">
      <w:pPr>
        <w:pStyle w:val="ListParagraph"/>
        <w:numPr>
          <w:ilvl w:val="0"/>
          <w:numId w:val="1"/>
        </w:numPr>
      </w:pPr>
      <w:r w:rsidRPr="00FE729B">
        <w:t xml:space="preserve">There will be 3 sprints and Member team </w:t>
      </w:r>
      <w:r w:rsidR="00FE729B" w:rsidRPr="00FE729B">
        <w:t>will be 2</w:t>
      </w:r>
      <w:r w:rsidRPr="00FE729B">
        <w:t>.</w:t>
      </w:r>
    </w:p>
    <w:p w:rsidR="006458F7" w:rsidRPr="00FE729B" w:rsidRDefault="000620B0" w:rsidP="00575EF2">
      <w:pPr>
        <w:pStyle w:val="ListParagraph"/>
        <w:numPr>
          <w:ilvl w:val="0"/>
          <w:numId w:val="1"/>
        </w:numPr>
      </w:pPr>
      <w:r w:rsidRPr="00FE729B">
        <w:t>Total duration of the project</w:t>
      </w:r>
      <w:r w:rsidR="006458F7" w:rsidRPr="00FE729B">
        <w:t xml:space="preserve"> will be of 80 hours i.e. 2 weeks (business days)</w:t>
      </w:r>
    </w:p>
    <w:p w:rsidR="00716485" w:rsidRPr="00FE729B" w:rsidRDefault="000620B0" w:rsidP="005C0B17">
      <w:pPr>
        <w:pStyle w:val="ListParagraph"/>
        <w:numPr>
          <w:ilvl w:val="1"/>
          <w:numId w:val="1"/>
        </w:numPr>
      </w:pPr>
      <w:proofErr w:type="spellStart"/>
      <w:r w:rsidRPr="00FE729B">
        <w:t>Adi</w:t>
      </w:r>
      <w:proofErr w:type="spellEnd"/>
      <w:r w:rsidR="00066C5E" w:rsidRPr="00FE729B">
        <w:t xml:space="preserve"> ( Scrum Master</w:t>
      </w:r>
      <w:r w:rsidR="00D17274" w:rsidRPr="00FE729B">
        <w:t xml:space="preserve"> </w:t>
      </w:r>
      <w:r w:rsidR="00716485" w:rsidRPr="00FE729B">
        <w:t>)</w:t>
      </w:r>
      <w:r w:rsidR="00066C5E" w:rsidRPr="00FE729B">
        <w:t xml:space="preserve"> </w:t>
      </w:r>
    </w:p>
    <w:p w:rsidR="005C0B17" w:rsidRPr="00FE729B" w:rsidRDefault="00066C5E" w:rsidP="009D31E5">
      <w:pPr>
        <w:pStyle w:val="ListParagraph"/>
        <w:numPr>
          <w:ilvl w:val="1"/>
          <w:numId w:val="1"/>
        </w:numPr>
      </w:pPr>
      <w:r w:rsidRPr="00FE729B">
        <w:t xml:space="preserve">JJ </w:t>
      </w:r>
      <w:r w:rsidR="005C0B17" w:rsidRPr="00FE729B">
        <w:t xml:space="preserve">   </w:t>
      </w:r>
      <w:r w:rsidRPr="00FE729B">
        <w:t>( Software engineer )</w:t>
      </w:r>
      <w:r w:rsidR="005C0B17" w:rsidRPr="00FE729B">
        <w:t xml:space="preserve"> </w:t>
      </w:r>
    </w:p>
    <w:p w:rsidR="006458F7" w:rsidRPr="00FE729B" w:rsidRDefault="00575EF2" w:rsidP="00D17274">
      <w:pPr>
        <w:pStyle w:val="ListParagraph"/>
        <w:numPr>
          <w:ilvl w:val="0"/>
          <w:numId w:val="3"/>
        </w:numPr>
      </w:pPr>
      <w:r w:rsidRPr="00FE729B">
        <w:t xml:space="preserve">Sprint 1 will cover </w:t>
      </w:r>
    </w:p>
    <w:p w:rsidR="00575EF2" w:rsidRPr="00FE729B" w:rsidRDefault="006458F7" w:rsidP="002338EF">
      <w:pPr>
        <w:pStyle w:val="ListParagraph"/>
        <w:numPr>
          <w:ilvl w:val="1"/>
          <w:numId w:val="1"/>
        </w:numPr>
      </w:pPr>
      <w:r w:rsidRPr="00FE729B">
        <w:t>Creating</w:t>
      </w:r>
      <w:r w:rsidR="00575EF2" w:rsidRPr="00FE729B">
        <w:t xml:space="preserve"> project flow diagrams i.e. Algorithms, </w:t>
      </w:r>
      <w:r w:rsidRPr="00FE729B">
        <w:t>Create GIT Repository, Setting up access to Machine and Installation of required software.</w:t>
      </w:r>
    </w:p>
    <w:p w:rsidR="006458F7" w:rsidRPr="00FE729B" w:rsidRDefault="006458F7" w:rsidP="002338EF">
      <w:pPr>
        <w:pStyle w:val="ListParagraph"/>
        <w:numPr>
          <w:ilvl w:val="1"/>
          <w:numId w:val="1"/>
        </w:numPr>
      </w:pPr>
      <w:r w:rsidRPr="00FE729B">
        <w:t>Start the application with valid input otherwise error message.</w:t>
      </w:r>
    </w:p>
    <w:p w:rsidR="006458F7" w:rsidRPr="00FE729B" w:rsidRDefault="006458F7" w:rsidP="002338EF">
      <w:pPr>
        <w:pStyle w:val="ListParagraph"/>
        <w:numPr>
          <w:ilvl w:val="1"/>
          <w:numId w:val="1"/>
        </w:numPr>
      </w:pPr>
      <w:r w:rsidRPr="00FE729B">
        <w:t>User is able to exit the application without any issue.</w:t>
      </w:r>
    </w:p>
    <w:p w:rsidR="006458F7" w:rsidRPr="00FE729B" w:rsidRDefault="006458F7" w:rsidP="002338EF">
      <w:pPr>
        <w:pStyle w:val="ListParagraph"/>
        <w:numPr>
          <w:ilvl w:val="1"/>
          <w:numId w:val="1"/>
        </w:numPr>
      </w:pPr>
      <w:r w:rsidRPr="00FE729B">
        <w:t>Create prototype of an application in Java. ( 15 % )</w:t>
      </w:r>
    </w:p>
    <w:p w:rsidR="00BB3608" w:rsidRPr="00FE729B" w:rsidRDefault="00BB3608" w:rsidP="002338EF">
      <w:pPr>
        <w:pStyle w:val="ListParagraph"/>
        <w:numPr>
          <w:ilvl w:val="1"/>
          <w:numId w:val="1"/>
        </w:numPr>
      </w:pPr>
      <w:r w:rsidRPr="00FE729B">
        <w:t>Update the work in GIT</w:t>
      </w:r>
    </w:p>
    <w:p w:rsidR="00BB3608" w:rsidRPr="00FE729B" w:rsidRDefault="00BB3608" w:rsidP="002338EF">
      <w:pPr>
        <w:pStyle w:val="ListParagraph"/>
        <w:numPr>
          <w:ilvl w:val="1"/>
          <w:numId w:val="1"/>
        </w:numPr>
      </w:pPr>
      <w:r w:rsidRPr="00FE729B">
        <w:t>Presentation of finished work to Customer</w:t>
      </w:r>
    </w:p>
    <w:p w:rsidR="006458F7" w:rsidRPr="00FE729B" w:rsidRDefault="006458F7" w:rsidP="00D17274">
      <w:pPr>
        <w:pStyle w:val="ListParagraph"/>
        <w:numPr>
          <w:ilvl w:val="0"/>
          <w:numId w:val="3"/>
        </w:numPr>
      </w:pPr>
      <w:r w:rsidRPr="00FE729B">
        <w:t>Sprint 2 will cover</w:t>
      </w:r>
    </w:p>
    <w:p w:rsidR="006458F7" w:rsidRPr="00FE729B" w:rsidRDefault="006458F7" w:rsidP="002338EF">
      <w:pPr>
        <w:pStyle w:val="ListParagraph"/>
        <w:numPr>
          <w:ilvl w:val="1"/>
          <w:numId w:val="1"/>
        </w:numPr>
      </w:pPr>
      <w:r w:rsidRPr="00FE729B">
        <w:t>Create prototype of an application in Java (85 % )</w:t>
      </w:r>
    </w:p>
    <w:p w:rsidR="006458F7" w:rsidRPr="00FE729B" w:rsidRDefault="006458F7" w:rsidP="002338EF">
      <w:pPr>
        <w:pStyle w:val="ListParagraph"/>
        <w:numPr>
          <w:ilvl w:val="1"/>
          <w:numId w:val="1"/>
        </w:numPr>
      </w:pPr>
      <w:r w:rsidRPr="00FE729B">
        <w:t>User should be able to interact with file system and should be able to perform Add file, Delete file and Navigate to Main menu.</w:t>
      </w:r>
    </w:p>
    <w:p w:rsidR="006458F7" w:rsidRPr="00FE729B" w:rsidRDefault="006458F7" w:rsidP="002338EF">
      <w:pPr>
        <w:pStyle w:val="ListParagraph"/>
        <w:numPr>
          <w:ilvl w:val="1"/>
          <w:numId w:val="1"/>
        </w:numPr>
      </w:pPr>
      <w:r w:rsidRPr="00FE729B">
        <w:t xml:space="preserve">User should be able to search </w:t>
      </w:r>
      <w:r w:rsidR="00BB3608" w:rsidRPr="00FE729B">
        <w:t>the file in dedicated path.</w:t>
      </w:r>
    </w:p>
    <w:p w:rsidR="00BB3608" w:rsidRPr="00FE729B" w:rsidRDefault="00BB3608" w:rsidP="002338EF">
      <w:pPr>
        <w:pStyle w:val="ListParagraph"/>
        <w:numPr>
          <w:ilvl w:val="1"/>
          <w:numId w:val="1"/>
        </w:numPr>
      </w:pPr>
      <w:r w:rsidRPr="00FE729B">
        <w:t>Update work in GIT</w:t>
      </w:r>
    </w:p>
    <w:p w:rsidR="00BB3608" w:rsidRPr="00FE729B" w:rsidRDefault="00BB3608" w:rsidP="002338EF">
      <w:pPr>
        <w:pStyle w:val="ListParagraph"/>
        <w:numPr>
          <w:ilvl w:val="1"/>
          <w:numId w:val="1"/>
        </w:numPr>
      </w:pPr>
      <w:r w:rsidRPr="00FE729B">
        <w:t>Presentation of finished work to Customer</w:t>
      </w:r>
    </w:p>
    <w:p w:rsidR="00BB3608" w:rsidRPr="00FE729B" w:rsidRDefault="00BB3608" w:rsidP="00D17274">
      <w:pPr>
        <w:pStyle w:val="ListParagraph"/>
        <w:numPr>
          <w:ilvl w:val="0"/>
          <w:numId w:val="3"/>
        </w:numPr>
      </w:pPr>
      <w:r w:rsidRPr="00FE729B">
        <w:t>Sprint 3 will cover</w:t>
      </w:r>
    </w:p>
    <w:p w:rsidR="00BB3608" w:rsidRPr="00FE729B" w:rsidRDefault="00BB3608" w:rsidP="002338EF">
      <w:pPr>
        <w:pStyle w:val="ListParagraph"/>
        <w:numPr>
          <w:ilvl w:val="1"/>
          <w:numId w:val="1"/>
        </w:numPr>
      </w:pPr>
      <w:r w:rsidRPr="00FE729B">
        <w:t xml:space="preserve">Final </w:t>
      </w:r>
      <w:r w:rsidR="00FE729B">
        <w:t>proto type for an application (10</w:t>
      </w:r>
      <w:r w:rsidRPr="00FE729B">
        <w:t>0 %)</w:t>
      </w:r>
    </w:p>
    <w:p w:rsidR="00175AAA" w:rsidRPr="00FE729B" w:rsidRDefault="00BB3608" w:rsidP="002338EF">
      <w:pPr>
        <w:pStyle w:val="ListParagraph"/>
        <w:numPr>
          <w:ilvl w:val="1"/>
          <w:numId w:val="1"/>
        </w:numPr>
      </w:pPr>
      <w:r w:rsidRPr="00FE729B">
        <w:t>Perform</w:t>
      </w:r>
      <w:r w:rsidR="00175AAA" w:rsidRPr="00FE729B">
        <w:t xml:space="preserve"> Unit test/Integration Test </w:t>
      </w:r>
    </w:p>
    <w:p w:rsidR="00BB3608" w:rsidRPr="00FE729B" w:rsidRDefault="00BB3608" w:rsidP="002338EF">
      <w:pPr>
        <w:pStyle w:val="ListParagraph"/>
        <w:numPr>
          <w:ilvl w:val="1"/>
          <w:numId w:val="1"/>
        </w:numPr>
      </w:pPr>
      <w:r w:rsidRPr="00FE729B">
        <w:t xml:space="preserve">Update </w:t>
      </w:r>
      <w:r w:rsidR="00175AAA" w:rsidRPr="00FE729B">
        <w:t xml:space="preserve">work </w:t>
      </w:r>
      <w:r w:rsidRPr="00FE729B">
        <w:t>in the GIT</w:t>
      </w:r>
      <w:r w:rsidR="00175AAA" w:rsidRPr="00FE729B">
        <w:t xml:space="preserve"> repository</w:t>
      </w:r>
    </w:p>
    <w:p w:rsidR="00716485" w:rsidRPr="00FE729B" w:rsidRDefault="00175AAA" w:rsidP="002338EF">
      <w:pPr>
        <w:pStyle w:val="ListParagraph"/>
        <w:numPr>
          <w:ilvl w:val="1"/>
          <w:numId w:val="1"/>
        </w:numPr>
      </w:pPr>
      <w:r w:rsidRPr="00FE729B">
        <w:t xml:space="preserve">Present finished work to Customer and final </w:t>
      </w:r>
      <w:r w:rsidR="00716485" w:rsidRPr="00FE729B">
        <w:t xml:space="preserve">signoff.  </w:t>
      </w:r>
    </w:p>
    <w:p w:rsidR="00BB3608" w:rsidRPr="00FE729B" w:rsidRDefault="00716485" w:rsidP="002338EF">
      <w:pPr>
        <w:pStyle w:val="ListParagraph"/>
        <w:numPr>
          <w:ilvl w:val="1"/>
          <w:numId w:val="1"/>
        </w:numPr>
      </w:pPr>
      <w:r w:rsidRPr="00FE729B">
        <w:t>Pizza Party</w:t>
      </w:r>
    </w:p>
    <w:p w:rsidR="00575EF2" w:rsidRDefault="002338EF" w:rsidP="002338EF">
      <w:pPr>
        <w:rPr>
          <w:b/>
        </w:rPr>
      </w:pPr>
      <w:r>
        <w:rPr>
          <w:b/>
        </w:rPr>
        <w:t xml:space="preserve">       2. </w:t>
      </w:r>
      <w:r w:rsidR="008D76C0" w:rsidRPr="008D76C0">
        <w:rPr>
          <w:b/>
          <w:noProof/>
          <w:u w:val="single"/>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6" type="#_x0000_t34" style="position:absolute;margin-left:207.3pt;margin-top:17.05pt;width:57.85pt;height:46.75pt;z-index:251668480;mso-position-horizontal-relative:text;mso-position-vertical-relative:text" o:connectortype="elbow" adj="10791,-41144,-104285">
            <v:stroke endarrow="block"/>
          </v:shape>
        </w:pict>
      </w:r>
      <w:r w:rsidR="008D76C0" w:rsidRPr="008D76C0">
        <w:rPr>
          <w:b/>
          <w:noProof/>
          <w:u w:val="single"/>
        </w:rPr>
        <w:pict>
          <v:shape id="_x0000_s1035" type="#_x0000_t34" style="position:absolute;margin-left:54.95pt;margin-top:22.2pt;width:58.6pt;height:36.15pt;rotation:180;flip:y;z-index:251667456;mso-position-horizontal-relative:text;mso-position-vertical-relative:text" o:connectortype="elbow" adj=",56285,-68394">
            <v:stroke endarrow="block"/>
          </v:shape>
        </w:pict>
      </w:r>
      <w:r w:rsidR="008D76C0" w:rsidRPr="008D76C0">
        <w:rPr>
          <w:b/>
          <w:noProof/>
          <w:u w:val="single"/>
        </w:rPr>
        <w:pict>
          <v:rect id="_x0000_s1026" style="position:absolute;margin-left:113.55pt;margin-top:11.1pt;width:93.75pt;height:19.75pt;z-index:251658240;mso-position-horizontal-relative:text;mso-position-vertical-relative:text">
            <v:textbox>
              <w:txbxContent>
                <w:p w:rsidR="00477A75" w:rsidRDefault="00477A75">
                  <w:r>
                    <w:t>Start App</w:t>
                  </w:r>
                </w:p>
              </w:txbxContent>
            </v:textbox>
          </v:rect>
        </w:pict>
      </w:r>
      <w:r w:rsidR="00A32E6F" w:rsidRPr="005D6003">
        <w:rPr>
          <w:b/>
          <w:u w:val="single"/>
        </w:rPr>
        <w:t>Algorithm</w:t>
      </w:r>
      <w:r w:rsidR="00A32E6F">
        <w:rPr>
          <w:b/>
        </w:rPr>
        <w:t>:</w:t>
      </w:r>
    </w:p>
    <w:p w:rsidR="00A32E6F" w:rsidRDefault="008D76C0" w:rsidP="00DC245A">
      <w:pPr>
        <w:rPr>
          <w:b/>
        </w:rPr>
      </w:pPr>
      <w:r>
        <w:rPr>
          <w:b/>
          <w:noProof/>
        </w:rPr>
        <w:pict>
          <v:shapetype id="_x0000_t32" coordsize="21600,21600" o:spt="32" o:oned="t" path="m,l21600,21600e" filled="f">
            <v:path arrowok="t" fillok="f" o:connecttype="none"/>
            <o:lock v:ext="edit" shapetype="t"/>
          </v:shapetype>
          <v:shape id="_x0000_s1037" type="#_x0000_t32" style="position:absolute;margin-left:153.55pt;margin-top:5.4pt;width:0;height:22.15pt;z-index:251669504" o:connectortype="straight">
            <v:stroke endarrow="block"/>
          </v:shape>
        </w:pict>
      </w:r>
    </w:p>
    <w:p w:rsidR="00A32E6F" w:rsidRDefault="008D76C0" w:rsidP="00DC245A">
      <w:pPr>
        <w:rPr>
          <w:b/>
        </w:rPr>
      </w:pPr>
      <w:r>
        <w:rPr>
          <w:b/>
          <w:noProof/>
        </w:rPr>
        <w:pict>
          <v:shape id="_x0000_s1048" type="#_x0000_t32" style="position:absolute;margin-left:156.3pt;margin-top:22.3pt;width:.65pt;height:24.75pt;z-index:251676672" o:connectortype="straight">
            <v:stroke endarrow="block"/>
          </v:shape>
        </w:pict>
      </w:r>
      <w:r>
        <w:rPr>
          <w:b/>
          <w:noProof/>
        </w:rPr>
        <w:pict>
          <v:rect id="_x0000_s1028" style="position:absolute;margin-left:-38.8pt;margin-top:.3pt;width:93.75pt;height:20.2pt;z-index:251660288">
            <v:textbox>
              <w:txbxContent>
                <w:p w:rsidR="00477A75" w:rsidRDefault="00477A75">
                  <w:r>
                    <w:t>Return File</w:t>
                  </w:r>
                </w:p>
              </w:txbxContent>
            </v:textbox>
          </v:rect>
        </w:pict>
      </w:r>
      <w:r>
        <w:rPr>
          <w:b/>
          <w:noProof/>
        </w:rPr>
        <w:pict>
          <v:shape id="_x0000_s1047" type="#_x0000_t32" style="position:absolute;margin-left:156.3pt;margin-top:22.3pt;width:.65pt;height:24.4pt;z-index:251675648" o:connectortype="straight"/>
        </w:pict>
      </w:r>
      <w:r>
        <w:rPr>
          <w:b/>
          <w:noProof/>
        </w:rPr>
        <w:pict>
          <v:rect id="_x0000_s1030" style="position:absolute;margin-left:113.55pt;margin-top:2.1pt;width:93.75pt;height:20.2pt;z-index:251662336">
            <v:textbox>
              <w:txbxContent>
                <w:p w:rsidR="00477A75" w:rsidRDefault="00477A75">
                  <w:r>
                    <w:t>User Interaction</w:t>
                  </w:r>
                </w:p>
              </w:txbxContent>
            </v:textbox>
          </v:rect>
        </w:pict>
      </w:r>
      <w:r>
        <w:rPr>
          <w:b/>
          <w:noProof/>
        </w:rPr>
        <w:pict>
          <v:rect id="_x0000_s1029" style="position:absolute;margin-left:265.15pt;margin-top:2.1pt;width:93.75pt;height:20.2pt;z-index:251661312">
            <v:textbox>
              <w:txbxContent>
                <w:p w:rsidR="00477A75" w:rsidRDefault="00477A75">
                  <w:r>
                    <w:t>Close the App.</w:t>
                  </w:r>
                </w:p>
              </w:txbxContent>
            </v:textbox>
          </v:rect>
        </w:pict>
      </w:r>
      <w:r w:rsidR="00A32E6F">
        <w:rPr>
          <w:b/>
        </w:rPr>
        <w:tab/>
      </w:r>
      <w:r w:rsidR="00A32E6F">
        <w:rPr>
          <w:b/>
        </w:rPr>
        <w:tab/>
      </w:r>
      <w:r w:rsidR="00A32E6F">
        <w:rPr>
          <w:b/>
        </w:rPr>
        <w:tab/>
      </w:r>
      <w:r w:rsidR="00A32E6F">
        <w:rPr>
          <w:b/>
        </w:rPr>
        <w:tab/>
      </w:r>
    </w:p>
    <w:p w:rsidR="00A32E6F" w:rsidRDefault="008D76C0" w:rsidP="00DC245A">
      <w:pPr>
        <w:rPr>
          <w:b/>
        </w:rPr>
      </w:pPr>
      <w:r>
        <w:rPr>
          <w:b/>
          <w:noProof/>
        </w:rPr>
        <w:pict>
          <v:shape id="_x0000_s1052" type="#_x0000_t32" style="position:absolute;margin-left:378.1pt;margin-top:21.25pt;width:0;height:19.1pt;z-index:251680768" o:connectortype="straight">
            <v:stroke endarrow="block"/>
          </v:shape>
        </w:pict>
      </w:r>
      <w:r>
        <w:rPr>
          <w:b/>
          <w:noProof/>
        </w:rPr>
        <w:pict>
          <v:shape id="_x0000_s1051" type="#_x0000_t32" style="position:absolute;margin-left:251.15pt;margin-top:21.25pt;width:1pt;height:21.15pt;z-index:251679744" o:connectortype="straight">
            <v:stroke endarrow="block"/>
          </v:shape>
        </w:pict>
      </w:r>
      <w:r>
        <w:rPr>
          <w:b/>
          <w:noProof/>
        </w:rPr>
        <w:pict>
          <v:shape id="_x0000_s1050" type="#_x0000_t32" style="position:absolute;margin-left:128.3pt;margin-top:21.6pt;width:0;height:20.8pt;z-index:251678720" o:connectortype="straight">
            <v:stroke endarrow="block"/>
          </v:shape>
        </w:pict>
      </w:r>
      <w:r>
        <w:rPr>
          <w:b/>
          <w:noProof/>
        </w:rPr>
        <w:pict>
          <v:shape id="_x0000_s1049" type="#_x0000_t32" style="position:absolute;margin-left:22.2pt;margin-top:21.6pt;width:0;height:20.8pt;z-index:251677696" o:connectortype="straight">
            <v:stroke endarrow="block"/>
          </v:shape>
        </w:pict>
      </w:r>
      <w:r>
        <w:rPr>
          <w:b/>
          <w:noProof/>
        </w:rPr>
        <w:pict>
          <v:shape id="_x0000_s1046" type="#_x0000_t32" style="position:absolute;margin-left:378.1pt;margin-top:21.6pt;width:0;height:18.75pt;z-index:251674624" o:connectortype="straight"/>
        </w:pict>
      </w:r>
      <w:r>
        <w:rPr>
          <w:b/>
          <w:noProof/>
        </w:rPr>
        <w:pict>
          <v:shape id="_x0000_s1045" type="#_x0000_t32" style="position:absolute;margin-left:251.15pt;margin-top:21.25pt;width:1pt;height:21.15pt;z-index:251673600" o:connectortype="straight"/>
        </w:pict>
      </w:r>
      <w:r>
        <w:rPr>
          <w:b/>
          <w:noProof/>
        </w:rPr>
        <w:pict>
          <v:shape id="_x0000_s1044" type="#_x0000_t32" style="position:absolute;margin-left:127.6pt;margin-top:21.25pt;width:.7pt;height:21.15pt;z-index:251672576" o:connectortype="straight"/>
        </w:pict>
      </w:r>
      <w:r>
        <w:rPr>
          <w:b/>
          <w:noProof/>
        </w:rPr>
        <w:pict>
          <v:shape id="_x0000_s1043" type="#_x0000_t32" style="position:absolute;margin-left:22.2pt;margin-top:21.6pt;width:0;height:20.8pt;z-index:251671552" o:connectortype="straight"/>
        </w:pict>
      </w:r>
      <w:r>
        <w:rPr>
          <w:b/>
          <w:noProof/>
        </w:rPr>
        <w:pict>
          <v:shape id="_x0000_s1042" type="#_x0000_t32" style="position:absolute;margin-left:22.2pt;margin-top:21.25pt;width:355.9pt;height:.35pt;z-index:251670528" o:connectortype="straight"/>
        </w:pict>
      </w:r>
    </w:p>
    <w:p w:rsidR="00575EF2" w:rsidRDefault="008D76C0" w:rsidP="00DC245A">
      <w:pPr>
        <w:rPr>
          <w:b/>
        </w:rPr>
      </w:pPr>
      <w:r>
        <w:rPr>
          <w:b/>
          <w:noProof/>
        </w:rPr>
        <w:pict>
          <v:rect id="_x0000_s1031" style="position:absolute;margin-left:-35.15pt;margin-top:17pt;width:93.75pt;height:20.2pt;z-index:251663360">
            <v:textbox style="mso-next-textbox:#_x0000_s1031">
              <w:txbxContent>
                <w:p w:rsidR="00477A75" w:rsidRDefault="00477A75">
                  <w:r>
                    <w:t>Search File</w:t>
                  </w:r>
                </w:p>
              </w:txbxContent>
            </v:textbox>
          </v:rect>
        </w:pict>
      </w:r>
      <w:r>
        <w:rPr>
          <w:b/>
          <w:noProof/>
        </w:rPr>
        <w:pict>
          <v:rect id="_x0000_s1032" style="position:absolute;margin-left:91.15pt;margin-top:17pt;width:93.75pt;height:20.2pt;z-index:251664384">
            <v:textbox style="mso-next-textbox:#_x0000_s1032">
              <w:txbxContent>
                <w:p w:rsidR="004976BB" w:rsidRDefault="004976BB">
                  <w:r>
                    <w:t>Add File</w:t>
                  </w:r>
                </w:p>
              </w:txbxContent>
            </v:textbox>
          </v:rect>
        </w:pict>
      </w:r>
      <w:r>
        <w:rPr>
          <w:b/>
          <w:noProof/>
        </w:rPr>
        <w:pict>
          <v:rect id="_x0000_s1033" style="position:absolute;margin-left:207.3pt;margin-top:17pt;width:93.75pt;height:20.2pt;z-index:251665408">
            <v:textbox style="mso-next-textbox:#_x0000_s1033">
              <w:txbxContent>
                <w:p w:rsidR="004976BB" w:rsidRDefault="004976BB">
                  <w:r>
                    <w:t>Delete File</w:t>
                  </w:r>
                </w:p>
              </w:txbxContent>
            </v:textbox>
          </v:rect>
        </w:pict>
      </w:r>
      <w:r>
        <w:rPr>
          <w:b/>
          <w:noProof/>
        </w:rPr>
        <w:pict>
          <v:rect id="_x0000_s1034" style="position:absolute;margin-left:326.35pt;margin-top:14.95pt;width:93.75pt;height:20.2pt;z-index:251666432">
            <v:textbox style="mso-next-textbox:#_x0000_s1034">
              <w:txbxContent>
                <w:p w:rsidR="004976BB" w:rsidRDefault="004976BB">
                  <w:r>
                    <w:t>Navigate to Main</w:t>
                  </w:r>
                </w:p>
              </w:txbxContent>
            </v:textbox>
          </v:rect>
        </w:pict>
      </w:r>
    </w:p>
    <w:p w:rsidR="002338EF" w:rsidRDefault="002338EF" w:rsidP="002338EF">
      <w:pPr>
        <w:rPr>
          <w:b/>
        </w:rPr>
      </w:pPr>
    </w:p>
    <w:p w:rsidR="005D6003" w:rsidRDefault="005D6003" w:rsidP="005D6003">
      <w:pPr>
        <w:pStyle w:val="ListParagraph"/>
        <w:rPr>
          <w:b/>
        </w:rPr>
      </w:pPr>
    </w:p>
    <w:p w:rsidR="00902CD0" w:rsidRPr="00902CD0" w:rsidRDefault="00902CD0" w:rsidP="00902CD0">
      <w:pPr>
        <w:pStyle w:val="ListParagraph"/>
        <w:rPr>
          <w:b/>
        </w:rPr>
      </w:pPr>
    </w:p>
    <w:p w:rsidR="00902CD0" w:rsidRPr="00902CD0" w:rsidRDefault="00902CD0" w:rsidP="00902CD0">
      <w:pPr>
        <w:pStyle w:val="ListParagraph"/>
        <w:rPr>
          <w:b/>
        </w:rPr>
      </w:pPr>
    </w:p>
    <w:p w:rsidR="00902CD0" w:rsidRPr="00902CD0" w:rsidRDefault="00902CD0" w:rsidP="00902CD0">
      <w:pPr>
        <w:pStyle w:val="ListParagraph"/>
        <w:rPr>
          <w:b/>
        </w:rPr>
      </w:pPr>
    </w:p>
    <w:p w:rsidR="00575EF2" w:rsidRPr="005D6003" w:rsidRDefault="003D6E1C" w:rsidP="005D6003">
      <w:pPr>
        <w:pStyle w:val="ListParagraph"/>
        <w:numPr>
          <w:ilvl w:val="0"/>
          <w:numId w:val="8"/>
        </w:numPr>
        <w:rPr>
          <w:b/>
        </w:rPr>
      </w:pPr>
      <w:r w:rsidRPr="005D6003">
        <w:rPr>
          <w:b/>
          <w:u w:val="single"/>
        </w:rPr>
        <w:lastRenderedPageBreak/>
        <w:t>Algorithm</w:t>
      </w:r>
      <w:r w:rsidR="005D6003" w:rsidRPr="005D6003">
        <w:rPr>
          <w:b/>
          <w:u w:val="single"/>
        </w:rPr>
        <w:t xml:space="preserve"> description</w:t>
      </w:r>
      <w:r w:rsidR="005D6003">
        <w:rPr>
          <w:b/>
        </w:rPr>
        <w:t xml:space="preserve"> </w:t>
      </w:r>
      <w:r w:rsidRPr="005D6003">
        <w:rPr>
          <w:b/>
        </w:rPr>
        <w:t>:</w:t>
      </w:r>
    </w:p>
    <w:p w:rsidR="003D6E1C" w:rsidRPr="00FE729B" w:rsidRDefault="003D6E1C" w:rsidP="009D31E5">
      <w:pPr>
        <w:pStyle w:val="ListParagraph"/>
        <w:numPr>
          <w:ilvl w:val="0"/>
          <w:numId w:val="2"/>
        </w:numPr>
      </w:pPr>
      <w:r w:rsidRPr="00FE729B">
        <w:t>Click on the Bat file to start an application</w:t>
      </w:r>
    </w:p>
    <w:p w:rsidR="003D6E1C" w:rsidRPr="00FE729B" w:rsidRDefault="003D6E1C" w:rsidP="003D6E1C">
      <w:pPr>
        <w:pStyle w:val="ListParagraph"/>
        <w:numPr>
          <w:ilvl w:val="0"/>
          <w:numId w:val="2"/>
        </w:numPr>
      </w:pPr>
      <w:r w:rsidRPr="00FE729B">
        <w:t xml:space="preserve">User prompted with list of options. Select one of the listed </w:t>
      </w:r>
      <w:r w:rsidR="00D17274" w:rsidRPr="00FE729B">
        <w:t>options</w:t>
      </w:r>
      <w:r w:rsidRPr="00FE729B">
        <w:t>.</w:t>
      </w:r>
    </w:p>
    <w:p w:rsidR="003D6E1C" w:rsidRPr="00FE729B" w:rsidRDefault="003D6E1C" w:rsidP="003D6E1C">
      <w:pPr>
        <w:pStyle w:val="ListParagraph"/>
        <w:numPr>
          <w:ilvl w:val="0"/>
          <w:numId w:val="2"/>
        </w:numPr>
      </w:pPr>
      <w:r w:rsidRPr="00FE729B">
        <w:t xml:space="preserve">If Option </w:t>
      </w:r>
    </w:p>
    <w:p w:rsidR="003D6E1C" w:rsidRPr="00FE729B" w:rsidRDefault="003D6E1C" w:rsidP="003D6E1C">
      <w:pPr>
        <w:pStyle w:val="ListParagraph"/>
        <w:numPr>
          <w:ilvl w:val="1"/>
          <w:numId w:val="2"/>
        </w:numPr>
      </w:pPr>
      <w:r w:rsidRPr="00FE729B">
        <w:t>1 : List out the files</w:t>
      </w:r>
    </w:p>
    <w:p w:rsidR="003D6E1C" w:rsidRPr="00FE729B" w:rsidRDefault="003D6E1C" w:rsidP="003D6E1C">
      <w:pPr>
        <w:pStyle w:val="ListParagraph"/>
        <w:numPr>
          <w:ilvl w:val="1"/>
          <w:numId w:val="2"/>
        </w:numPr>
      </w:pPr>
      <w:r w:rsidRPr="00FE729B">
        <w:t>2: User Interaction e.g. Add file, Delete file, Search file or Go to Main Menu.</w:t>
      </w:r>
      <w:r w:rsidR="00094EAB" w:rsidRPr="00FE729B">
        <w:t xml:space="preserve"> </w:t>
      </w:r>
    </w:p>
    <w:p w:rsidR="00094EAB" w:rsidRPr="00FE729B" w:rsidRDefault="00094EAB" w:rsidP="003D6E1C">
      <w:pPr>
        <w:pStyle w:val="ListParagraph"/>
        <w:numPr>
          <w:ilvl w:val="1"/>
          <w:numId w:val="2"/>
        </w:numPr>
      </w:pPr>
      <w:r w:rsidRPr="00FE729B">
        <w:t>3: exit from the application</w:t>
      </w:r>
    </w:p>
    <w:p w:rsidR="00094EAB" w:rsidRPr="00FE729B" w:rsidRDefault="00094EAB" w:rsidP="00094EAB">
      <w:pPr>
        <w:pStyle w:val="ListParagraph"/>
        <w:numPr>
          <w:ilvl w:val="0"/>
          <w:numId w:val="2"/>
        </w:numPr>
      </w:pPr>
      <w:r w:rsidRPr="00FE729B">
        <w:t>In User Interaction</w:t>
      </w:r>
    </w:p>
    <w:p w:rsidR="00A26C2E" w:rsidRPr="00FE729B" w:rsidRDefault="009D31E5" w:rsidP="00A26C2E">
      <w:pPr>
        <w:pStyle w:val="ListParagraph"/>
        <w:numPr>
          <w:ilvl w:val="1"/>
          <w:numId w:val="2"/>
        </w:numPr>
      </w:pPr>
      <w:r w:rsidRPr="00FE729B">
        <w:t>1:</w:t>
      </w:r>
      <w:r w:rsidR="00094EAB" w:rsidRPr="00FE729B">
        <w:t xml:space="preserve"> Add file option, Enter the name of the file with format that needs to be added. If file already exists, message with “file already exits”.</w:t>
      </w:r>
      <w:r w:rsidR="00A26C2E" w:rsidRPr="00FE729B">
        <w:t xml:space="preserve"> If no existing file with same name and format, it will create new file with a success message. After success message, enter ‘e’ to exit from add file operation or ‘c’ to continue the operation again.</w:t>
      </w:r>
    </w:p>
    <w:p w:rsidR="00A26C2E" w:rsidRPr="00FE729B" w:rsidRDefault="00A26C2E" w:rsidP="00A26C2E">
      <w:pPr>
        <w:pStyle w:val="ListParagraph"/>
        <w:numPr>
          <w:ilvl w:val="1"/>
          <w:numId w:val="2"/>
        </w:numPr>
      </w:pPr>
      <w:r w:rsidRPr="00FE729B">
        <w:t>2: Delete file option, it will ask for file name and format. If file is found, it will delete the file and return success message. If file is not found, it will message out file not found. After message, enter ‘e’ to exit Delete file option, or ‘c’ for continue the operation again.</w:t>
      </w:r>
    </w:p>
    <w:p w:rsidR="00A26C2E" w:rsidRPr="00FE729B" w:rsidRDefault="00A26C2E" w:rsidP="00A26C2E">
      <w:pPr>
        <w:pStyle w:val="ListParagraph"/>
        <w:numPr>
          <w:ilvl w:val="1"/>
          <w:numId w:val="2"/>
        </w:numPr>
      </w:pPr>
      <w:r w:rsidRPr="00FE729B">
        <w:t>3: Search files option, to enter a file name with format. After file name with format is entered.  It will search the file in path and return success message if the file found or it will enter file not found. After success message enter ‘e’ to exit from search file option or ‘c’ for continue search operation again.</w:t>
      </w:r>
    </w:p>
    <w:p w:rsidR="00A26C2E" w:rsidRPr="00FE729B" w:rsidRDefault="00A26C2E" w:rsidP="00A26C2E">
      <w:pPr>
        <w:pStyle w:val="ListParagraph"/>
        <w:numPr>
          <w:ilvl w:val="1"/>
          <w:numId w:val="2"/>
        </w:numPr>
      </w:pPr>
      <w:r w:rsidRPr="00FE729B">
        <w:t>4: Navigate to main page.</w:t>
      </w:r>
    </w:p>
    <w:p w:rsidR="00416E60" w:rsidRDefault="00416E60" w:rsidP="00416E60">
      <w:pPr>
        <w:pStyle w:val="ListParagraph"/>
        <w:rPr>
          <w:b/>
          <w:u w:val="single"/>
        </w:rPr>
      </w:pPr>
    </w:p>
    <w:p w:rsidR="00416E60" w:rsidRDefault="00FE729B" w:rsidP="00FE729B">
      <w:pPr>
        <w:pStyle w:val="ListParagraph"/>
        <w:numPr>
          <w:ilvl w:val="0"/>
          <w:numId w:val="8"/>
        </w:numPr>
        <w:rPr>
          <w:b/>
          <w:u w:val="single"/>
        </w:rPr>
      </w:pPr>
      <w:r>
        <w:rPr>
          <w:b/>
          <w:u w:val="single"/>
        </w:rPr>
        <w:t>Technologies Used:</w:t>
      </w:r>
    </w:p>
    <w:p w:rsidR="00FE729B" w:rsidRDefault="004A5615" w:rsidP="00FE729B">
      <w:pPr>
        <w:pStyle w:val="ListParagraph"/>
        <w:numPr>
          <w:ilvl w:val="1"/>
          <w:numId w:val="8"/>
        </w:numPr>
      </w:pPr>
      <w:r>
        <w:t>Java Data Structures.</w:t>
      </w:r>
    </w:p>
    <w:p w:rsidR="004A5615" w:rsidRDefault="004A5615" w:rsidP="00FE729B">
      <w:pPr>
        <w:pStyle w:val="ListParagraph"/>
        <w:numPr>
          <w:ilvl w:val="1"/>
          <w:numId w:val="8"/>
        </w:numPr>
      </w:pPr>
      <w:r>
        <w:t>Java Exception Handling</w:t>
      </w:r>
    </w:p>
    <w:p w:rsidR="004A5615" w:rsidRDefault="004A5615" w:rsidP="00FE729B">
      <w:pPr>
        <w:pStyle w:val="ListParagraph"/>
        <w:numPr>
          <w:ilvl w:val="1"/>
          <w:numId w:val="8"/>
        </w:numPr>
      </w:pPr>
      <w:r>
        <w:t xml:space="preserve">Java </w:t>
      </w:r>
      <w:proofErr w:type="spellStart"/>
      <w:r>
        <w:t>Input/Output</w:t>
      </w:r>
      <w:proofErr w:type="spellEnd"/>
      <w:r>
        <w:t xml:space="preserve"> operations for Files.</w:t>
      </w:r>
    </w:p>
    <w:p w:rsidR="004A5615" w:rsidRPr="004A5615" w:rsidRDefault="004A5615" w:rsidP="00FE729B">
      <w:pPr>
        <w:pStyle w:val="ListParagraph"/>
        <w:numPr>
          <w:ilvl w:val="1"/>
          <w:numId w:val="8"/>
        </w:numPr>
      </w:pPr>
      <w:r>
        <w:t>Java Utilities classes like Scanner</w:t>
      </w:r>
    </w:p>
    <w:p w:rsidR="00416E60" w:rsidRDefault="00416E60" w:rsidP="000E1533">
      <w:pPr>
        <w:rPr>
          <w:b/>
          <w:u w:val="single"/>
        </w:rPr>
      </w:pPr>
    </w:p>
    <w:sectPr w:rsidR="00416E60" w:rsidSect="00A3207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B7FB0"/>
    <w:multiLevelType w:val="hybridMultilevel"/>
    <w:tmpl w:val="05EA580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690813"/>
    <w:multiLevelType w:val="hybridMultilevel"/>
    <w:tmpl w:val="5D0C1A6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E51B84"/>
    <w:multiLevelType w:val="hybridMultilevel"/>
    <w:tmpl w:val="A7A62B34"/>
    <w:lvl w:ilvl="0" w:tplc="1E7E276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D4B5250"/>
    <w:multiLevelType w:val="hybridMultilevel"/>
    <w:tmpl w:val="168074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8D3FB2"/>
    <w:multiLevelType w:val="hybridMultilevel"/>
    <w:tmpl w:val="6B1A2B9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8F0DDA"/>
    <w:multiLevelType w:val="hybridMultilevel"/>
    <w:tmpl w:val="821CE8BE"/>
    <w:lvl w:ilvl="0" w:tplc="E1EEF1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201D0E"/>
    <w:multiLevelType w:val="hybridMultilevel"/>
    <w:tmpl w:val="AC748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1B449E"/>
    <w:multiLevelType w:val="hybridMultilevel"/>
    <w:tmpl w:val="244CECA6"/>
    <w:lvl w:ilvl="0" w:tplc="958828F6">
      <w:start w:val="1"/>
      <w:numFmt w:val="lowerLetter"/>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3D80EA74">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6"/>
  </w:num>
  <w:num w:numId="5">
    <w:abstractNumId w:val="1"/>
  </w:num>
  <w:num w:numId="6">
    <w:abstractNumId w:val="4"/>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attachedTemplate r:id="rId1"/>
  <w:defaultTabStop w:val="720"/>
  <w:characterSpacingControl w:val="doNotCompress"/>
  <w:compat/>
  <w:rsids>
    <w:rsidRoot w:val="000620B0"/>
    <w:rsid w:val="00026F67"/>
    <w:rsid w:val="000604E0"/>
    <w:rsid w:val="000620B0"/>
    <w:rsid w:val="00066C5E"/>
    <w:rsid w:val="00084143"/>
    <w:rsid w:val="000853A3"/>
    <w:rsid w:val="00094EAB"/>
    <w:rsid w:val="000A001D"/>
    <w:rsid w:val="000B74C0"/>
    <w:rsid w:val="000E1533"/>
    <w:rsid w:val="00142131"/>
    <w:rsid w:val="00175AAA"/>
    <w:rsid w:val="001D3B88"/>
    <w:rsid w:val="001F2D8F"/>
    <w:rsid w:val="002338EF"/>
    <w:rsid w:val="00244856"/>
    <w:rsid w:val="002531F9"/>
    <w:rsid w:val="00330F34"/>
    <w:rsid w:val="003406CA"/>
    <w:rsid w:val="003D6B3A"/>
    <w:rsid w:val="003D6E1C"/>
    <w:rsid w:val="00416E60"/>
    <w:rsid w:val="00477A75"/>
    <w:rsid w:val="004976BB"/>
    <w:rsid w:val="004A5615"/>
    <w:rsid w:val="00575EF2"/>
    <w:rsid w:val="00585F3C"/>
    <w:rsid w:val="005C0B17"/>
    <w:rsid w:val="005D6003"/>
    <w:rsid w:val="006223F2"/>
    <w:rsid w:val="006458F7"/>
    <w:rsid w:val="006A322B"/>
    <w:rsid w:val="006B7170"/>
    <w:rsid w:val="006D6B15"/>
    <w:rsid w:val="00716485"/>
    <w:rsid w:val="00770A96"/>
    <w:rsid w:val="00774A4A"/>
    <w:rsid w:val="007923EC"/>
    <w:rsid w:val="007E0886"/>
    <w:rsid w:val="007F46F4"/>
    <w:rsid w:val="00817F85"/>
    <w:rsid w:val="00866E43"/>
    <w:rsid w:val="00896A81"/>
    <w:rsid w:val="008D76C0"/>
    <w:rsid w:val="00902CD0"/>
    <w:rsid w:val="0094475F"/>
    <w:rsid w:val="009D31E5"/>
    <w:rsid w:val="009E0CCA"/>
    <w:rsid w:val="009F4006"/>
    <w:rsid w:val="00A26C2E"/>
    <w:rsid w:val="00A32071"/>
    <w:rsid w:val="00A32E6F"/>
    <w:rsid w:val="00A42E21"/>
    <w:rsid w:val="00AE03E2"/>
    <w:rsid w:val="00B226FF"/>
    <w:rsid w:val="00B31422"/>
    <w:rsid w:val="00B7312A"/>
    <w:rsid w:val="00BB3608"/>
    <w:rsid w:val="00C04ABD"/>
    <w:rsid w:val="00C20D2E"/>
    <w:rsid w:val="00D17274"/>
    <w:rsid w:val="00D27337"/>
    <w:rsid w:val="00D86E86"/>
    <w:rsid w:val="00DC245A"/>
    <w:rsid w:val="00E31622"/>
    <w:rsid w:val="00E67301"/>
    <w:rsid w:val="00E84E8C"/>
    <w:rsid w:val="00E94703"/>
    <w:rsid w:val="00EE41BF"/>
    <w:rsid w:val="00EE6DFE"/>
    <w:rsid w:val="00EF2865"/>
    <w:rsid w:val="00F01331"/>
    <w:rsid w:val="00F411C5"/>
    <w:rsid w:val="00F74D33"/>
    <w:rsid w:val="00F867E9"/>
    <w:rsid w:val="00FE72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5" type="connector" idref="#_x0000_s1035"/>
        <o:r id="V:Rule16" type="connector" idref="#_x0000_s1047"/>
        <o:r id="V:Rule17" type="connector" idref="#_x0000_s1048"/>
        <o:r id="V:Rule18" type="connector" idref="#_x0000_s1046"/>
        <o:r id="V:Rule19" type="connector" idref="#_x0000_s1045"/>
        <o:r id="V:Rule20" type="connector" idref="#_x0000_s1042"/>
        <o:r id="V:Rule21" type="connector" idref="#_x0000_s1050"/>
        <o:r id="V:Rule22" type="connector" idref="#_x0000_s1044"/>
        <o:r id="V:Rule23" type="connector" idref="#_x0000_s1051"/>
        <o:r id="V:Rule24" type="connector" idref="#_x0000_s1036"/>
        <o:r id="V:Rule25" type="connector" idref="#_x0000_s1043"/>
        <o:r id="V:Rule26" type="connector" idref="#_x0000_s1049"/>
        <o:r id="V:Rule27" type="connector" idref="#_x0000_s1037"/>
        <o:r id="V:Rule28"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E86"/>
  </w:style>
  <w:style w:type="paragraph" w:styleId="Heading1">
    <w:name w:val="heading 1"/>
    <w:basedOn w:val="Normal"/>
    <w:next w:val="Normal"/>
    <w:link w:val="Heading1Char"/>
    <w:uiPriority w:val="9"/>
    <w:qFormat/>
    <w:rsid w:val="005C0B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EF2"/>
    <w:pPr>
      <w:ind w:left="720"/>
      <w:contextualSpacing/>
    </w:pPr>
  </w:style>
  <w:style w:type="character" w:customStyle="1" w:styleId="Heading1Char">
    <w:name w:val="Heading 1 Char"/>
    <w:basedOn w:val="DefaultParagraphFont"/>
    <w:link w:val="Heading1"/>
    <w:uiPriority w:val="9"/>
    <w:rsid w:val="005C0B1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C0B17"/>
    <w:pPr>
      <w:outlineLvl w:val="9"/>
    </w:pPr>
  </w:style>
  <w:style w:type="paragraph" w:styleId="BalloonText">
    <w:name w:val="Balloon Text"/>
    <w:basedOn w:val="Normal"/>
    <w:link w:val="BalloonTextChar"/>
    <w:uiPriority w:val="99"/>
    <w:semiHidden/>
    <w:unhideWhenUsed/>
    <w:rsid w:val="005C0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B17"/>
    <w:rPr>
      <w:rFonts w:ascii="Tahoma" w:hAnsi="Tahoma" w:cs="Tahoma"/>
      <w:sz w:val="16"/>
      <w:szCs w:val="16"/>
    </w:rPr>
  </w:style>
  <w:style w:type="table" w:styleId="TableGrid">
    <w:name w:val="Table Grid"/>
    <w:basedOn w:val="TableNormal"/>
    <w:uiPriority w:val="59"/>
    <w:rsid w:val="00D1727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2">
    <w:name w:val="toc 2"/>
    <w:basedOn w:val="Normal"/>
    <w:next w:val="Normal"/>
    <w:autoRedefine/>
    <w:uiPriority w:val="39"/>
    <w:semiHidden/>
    <w:unhideWhenUsed/>
    <w:qFormat/>
    <w:rsid w:val="006A322B"/>
    <w:pPr>
      <w:spacing w:after="100"/>
      <w:ind w:left="220"/>
    </w:pPr>
    <w:rPr>
      <w:rFonts w:eastAsiaTheme="minorEastAsia"/>
    </w:rPr>
  </w:style>
  <w:style w:type="paragraph" w:styleId="TOC1">
    <w:name w:val="toc 1"/>
    <w:basedOn w:val="Normal"/>
    <w:next w:val="Normal"/>
    <w:autoRedefine/>
    <w:uiPriority w:val="39"/>
    <w:unhideWhenUsed/>
    <w:qFormat/>
    <w:rsid w:val="006A322B"/>
    <w:pPr>
      <w:spacing w:after="100"/>
    </w:pPr>
    <w:rPr>
      <w:rFonts w:eastAsiaTheme="minorEastAsia"/>
    </w:rPr>
  </w:style>
  <w:style w:type="paragraph" w:styleId="TOC3">
    <w:name w:val="toc 3"/>
    <w:basedOn w:val="Normal"/>
    <w:next w:val="Normal"/>
    <w:autoRedefine/>
    <w:uiPriority w:val="39"/>
    <w:semiHidden/>
    <w:unhideWhenUsed/>
    <w:qFormat/>
    <w:rsid w:val="006A322B"/>
    <w:pPr>
      <w:spacing w:after="100"/>
      <w:ind w:left="440"/>
    </w:pPr>
    <w:rPr>
      <w:rFonts w:eastAsiaTheme="minorEastAsia"/>
    </w:rPr>
  </w:style>
  <w:style w:type="character" w:styleId="Hyperlink">
    <w:name w:val="Hyperlink"/>
    <w:basedOn w:val="DefaultParagraphFont"/>
    <w:uiPriority w:val="99"/>
    <w:unhideWhenUsed/>
    <w:rsid w:val="006B717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il\eclipse-workspace\com.fsd1.Typecast\src\com\fsd1\LockerPvtLtd\Documents\Project_LockerLt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5CE52-0943-435F-9ED6-E31B485EE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Project_LockerLtd</Template>
  <TotalTime>1</TotalTime>
  <Pages>4</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shailyjeet jahagirdar</dc:creator>
  <cp:lastModifiedBy>shailyjeet jahagirdar</cp:lastModifiedBy>
  <cp:revision>5</cp:revision>
  <dcterms:created xsi:type="dcterms:W3CDTF">2021-08-10T00:56:00Z</dcterms:created>
  <dcterms:modified xsi:type="dcterms:W3CDTF">2021-08-10T00:56:00Z</dcterms:modified>
</cp:coreProperties>
</file>